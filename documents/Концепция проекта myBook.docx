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A43" w:rsidRPr="00487EF8" w:rsidRDefault="00077284" w:rsidP="0007728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 w:rsidRPr="00487EF8">
        <w:rPr>
          <w:rFonts w:ascii="Times New Roman" w:hAnsi="Times New Roman"/>
          <w:sz w:val="28"/>
          <w:szCs w:val="28"/>
        </w:rPr>
        <w:t xml:space="preserve">7-222 </w:t>
      </w:r>
      <w:r>
        <w:rPr>
          <w:rFonts w:ascii="Times New Roman" w:hAnsi="Times New Roman"/>
          <w:sz w:val="28"/>
          <w:szCs w:val="28"/>
          <w:lang w:val="en-US"/>
        </w:rPr>
        <w:t>PROJECT</w:t>
      </w:r>
    </w:p>
    <w:p w:rsidR="006A7A43" w:rsidRDefault="006A7A43" w:rsidP="006A7A43">
      <w:pPr>
        <w:rPr>
          <w:rFonts w:ascii="Times New Roman" w:hAnsi="Times New Roman"/>
          <w:sz w:val="28"/>
          <w:szCs w:val="28"/>
        </w:rPr>
      </w:pPr>
    </w:p>
    <w:p w:rsidR="00DB70B7" w:rsidRDefault="00DB70B7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B70B7" w:rsidRDefault="00DB70B7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B70B7" w:rsidRPr="002C7A55" w:rsidRDefault="00487EF8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Социальная сеть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MyBooks</w:t>
      </w:r>
      <w:proofErr w:type="spellEnd"/>
    </w:p>
    <w:p w:rsidR="006A7A43" w:rsidRPr="00E60D3E" w:rsidRDefault="006A7A43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0D3E">
        <w:rPr>
          <w:rFonts w:ascii="Times New Roman" w:hAnsi="Times New Roman"/>
          <w:sz w:val="28"/>
          <w:szCs w:val="28"/>
        </w:rPr>
        <w:t>______________________________________________________________</w:t>
      </w:r>
    </w:p>
    <w:p w:rsidR="006A7A43" w:rsidRDefault="006A7A43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0D3E">
        <w:rPr>
          <w:rFonts w:ascii="Times New Roman" w:hAnsi="Times New Roman"/>
          <w:sz w:val="28"/>
          <w:szCs w:val="28"/>
        </w:rPr>
        <w:t xml:space="preserve">(тема </w:t>
      </w:r>
      <w:r w:rsidR="00DB70B7">
        <w:rPr>
          <w:rFonts w:ascii="Times New Roman" w:hAnsi="Times New Roman"/>
          <w:sz w:val="28"/>
          <w:szCs w:val="28"/>
        </w:rPr>
        <w:t>проекта</w:t>
      </w:r>
      <w:r w:rsidRPr="00E60D3E">
        <w:rPr>
          <w:rFonts w:ascii="Times New Roman" w:hAnsi="Times New Roman"/>
          <w:sz w:val="28"/>
          <w:szCs w:val="28"/>
        </w:rPr>
        <w:t>)</w:t>
      </w:r>
    </w:p>
    <w:p w:rsidR="006A7A43" w:rsidRPr="003B3935" w:rsidRDefault="006A7A43" w:rsidP="006A7A43">
      <w:pPr>
        <w:rPr>
          <w:rFonts w:ascii="Times New Roman" w:hAnsi="Times New Roman"/>
          <w:sz w:val="28"/>
          <w:szCs w:val="28"/>
        </w:rPr>
      </w:pPr>
    </w:p>
    <w:p w:rsidR="006A7A43" w:rsidRDefault="006A7A43" w:rsidP="006A7A43">
      <w:pPr>
        <w:rPr>
          <w:rFonts w:ascii="Times New Roman" w:hAnsi="Times New Roman"/>
          <w:sz w:val="28"/>
          <w:szCs w:val="28"/>
        </w:rPr>
      </w:pPr>
    </w:p>
    <w:p w:rsidR="006A7A43" w:rsidRPr="003B3935" w:rsidRDefault="006A7A43" w:rsidP="006A7A43">
      <w:pPr>
        <w:rPr>
          <w:rFonts w:ascii="Times New Roman" w:hAnsi="Times New Roman"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00447B" w:rsidRDefault="000C2373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Утверждено</w:t>
      </w:r>
      <w:r w:rsidR="0000447B">
        <w:rPr>
          <w:rFonts w:ascii="Times New Roman" w:hAnsi="Times New Roman"/>
          <w:noProof/>
          <w:sz w:val="28"/>
          <w:szCs w:val="28"/>
        </w:rPr>
        <w:tab/>
        <w:t xml:space="preserve">                     </w:t>
      </w:r>
      <w:r>
        <w:rPr>
          <w:rFonts w:ascii="Times New Roman" w:hAnsi="Times New Roman"/>
          <w:noProof/>
          <w:sz w:val="28"/>
          <w:szCs w:val="28"/>
        </w:rPr>
        <w:t>Утверждено</w:t>
      </w:r>
    </w:p>
    <w:p w:rsidR="0000447B" w:rsidRDefault="0000447B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6A7A43" w:rsidRDefault="00077284" w:rsidP="0000447B">
      <w:pPr>
        <w:tabs>
          <w:tab w:val="left" w:pos="565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proofErr w:type="gramStart"/>
      <w:r w:rsidR="006A7A43" w:rsidRPr="00E60D3E">
        <w:rPr>
          <w:rFonts w:ascii="Times New Roman" w:hAnsi="Times New Roman"/>
          <w:sz w:val="28"/>
          <w:szCs w:val="28"/>
        </w:rPr>
        <w:t xml:space="preserve"> (</w:t>
      </w:r>
      <w:r w:rsidR="006A7A43">
        <w:rPr>
          <w:rFonts w:ascii="Times New Roman" w:hAnsi="Times New Roman"/>
          <w:sz w:val="28"/>
          <w:szCs w:val="28"/>
        </w:rPr>
        <w:t xml:space="preserve">__________ </w:t>
      </w:r>
      <w:r w:rsidR="00DB70B7">
        <w:rPr>
          <w:rFonts w:ascii="Times New Roman" w:hAnsi="Times New Roman"/>
          <w:sz w:val="28"/>
          <w:szCs w:val="28"/>
        </w:rPr>
        <w:t xml:space="preserve">  </w:t>
      </w:r>
      <w:r w:rsidR="006A7A43">
        <w:rPr>
          <w:rFonts w:ascii="Times New Roman" w:hAnsi="Times New Roman"/>
          <w:sz w:val="28"/>
          <w:szCs w:val="28"/>
        </w:rPr>
        <w:t xml:space="preserve"> </w:t>
      </w:r>
      <w:r w:rsidR="006A7A43" w:rsidRPr="00E60D3E">
        <w:rPr>
          <w:rFonts w:ascii="Times New Roman" w:hAnsi="Times New Roman"/>
          <w:sz w:val="28"/>
          <w:szCs w:val="28"/>
        </w:rPr>
        <w:t>)</w:t>
      </w:r>
      <w:r w:rsidR="0000447B">
        <w:rPr>
          <w:rFonts w:ascii="Times New Roman" w:hAnsi="Times New Roman"/>
          <w:sz w:val="28"/>
          <w:szCs w:val="28"/>
        </w:rPr>
        <w:t xml:space="preserve">                 </w:t>
      </w:r>
      <w:proofErr w:type="gramEnd"/>
      <w:r w:rsidR="006A7A43" w:rsidRPr="00E60D3E">
        <w:rPr>
          <w:rFonts w:ascii="Times New Roman" w:hAnsi="Times New Roman"/>
          <w:sz w:val="28"/>
          <w:szCs w:val="28"/>
        </w:rPr>
        <w:t>Руководитель (</w:t>
      </w:r>
      <w:r w:rsidR="006A7A43">
        <w:rPr>
          <w:rFonts w:ascii="Times New Roman" w:hAnsi="Times New Roman"/>
          <w:sz w:val="28"/>
          <w:szCs w:val="28"/>
        </w:rPr>
        <w:t>____________</w:t>
      </w:r>
      <w:r>
        <w:rPr>
          <w:rFonts w:ascii="Times New Roman" w:hAnsi="Times New Roman"/>
          <w:sz w:val="28"/>
          <w:szCs w:val="28"/>
        </w:rPr>
        <w:t xml:space="preserve"> </w:t>
      </w:r>
      <w:r w:rsidR="006A7A43">
        <w:rPr>
          <w:rFonts w:ascii="Times New Roman" w:hAnsi="Times New Roman"/>
          <w:sz w:val="28"/>
          <w:szCs w:val="28"/>
        </w:rPr>
        <w:t>) __________________</w:t>
      </w:r>
      <w:r>
        <w:rPr>
          <w:rFonts w:ascii="Times New Roman" w:hAnsi="Times New Roman"/>
          <w:sz w:val="28"/>
          <w:szCs w:val="28"/>
        </w:rPr>
        <w:t>Ф.И.О</w:t>
      </w:r>
      <w:r w:rsidR="006A7A43">
        <w:rPr>
          <w:rFonts w:ascii="Times New Roman" w:hAnsi="Times New Roman"/>
          <w:sz w:val="28"/>
          <w:szCs w:val="28"/>
        </w:rPr>
        <w:t xml:space="preserve">                          __________________</w:t>
      </w:r>
      <w:r w:rsidR="0000447B">
        <w:rPr>
          <w:rFonts w:ascii="Times New Roman" w:hAnsi="Times New Roman"/>
          <w:sz w:val="28"/>
          <w:szCs w:val="28"/>
        </w:rPr>
        <w:t>Ф.И.О.</w:t>
      </w:r>
      <w:r w:rsidR="006A7A43" w:rsidRPr="00E60D3E">
        <w:rPr>
          <w:rFonts w:ascii="Times New Roman" w:hAnsi="Times New Roman"/>
          <w:sz w:val="28"/>
          <w:szCs w:val="28"/>
        </w:rPr>
        <w:t xml:space="preserve"> </w:t>
      </w:r>
    </w:p>
    <w:p w:rsidR="006A7A43" w:rsidRPr="00E60D3E" w:rsidRDefault="006A7A43" w:rsidP="006A7A43">
      <w:pPr>
        <w:tabs>
          <w:tab w:val="left" w:pos="56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6A7A43" w:rsidRPr="00E60D3E" w:rsidRDefault="00EC02BE" w:rsidP="0000447B">
      <w:pPr>
        <w:tabs>
          <w:tab w:val="left" w:pos="565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__________________20</w:t>
      </w:r>
      <w:r w:rsidR="00077284">
        <w:rPr>
          <w:rFonts w:ascii="Times New Roman" w:hAnsi="Times New Roman"/>
          <w:sz w:val="28"/>
          <w:szCs w:val="28"/>
        </w:rPr>
        <w:t>13</w:t>
      </w:r>
      <w:r w:rsidR="006A7A43" w:rsidRPr="00E60D3E">
        <w:rPr>
          <w:rFonts w:ascii="Times New Roman" w:hAnsi="Times New Roman"/>
          <w:sz w:val="28"/>
          <w:szCs w:val="28"/>
        </w:rPr>
        <w:t xml:space="preserve">г. </w:t>
      </w:r>
      <w:r w:rsidR="006A7A43"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_________________20</w:t>
      </w:r>
      <w:r w:rsidR="0000447B">
        <w:rPr>
          <w:rFonts w:ascii="Times New Roman" w:hAnsi="Times New Roman"/>
          <w:sz w:val="28"/>
          <w:szCs w:val="28"/>
        </w:rPr>
        <w:t>13</w:t>
      </w:r>
      <w:r w:rsidR="006A7A43" w:rsidRPr="00E60D3E">
        <w:rPr>
          <w:rFonts w:ascii="Times New Roman" w:hAnsi="Times New Roman"/>
          <w:sz w:val="28"/>
          <w:szCs w:val="28"/>
        </w:rPr>
        <w:t>г.</w:t>
      </w:r>
    </w:p>
    <w:p w:rsidR="006A7A43" w:rsidRDefault="0000447B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6A7A4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</w:t>
      </w:r>
    </w:p>
    <w:p w:rsidR="006A7A43" w:rsidRDefault="006A7A43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7A43" w:rsidRPr="00E60D3E" w:rsidRDefault="006A7A43" w:rsidP="000C237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C2373">
        <w:rPr>
          <w:rFonts w:ascii="Times New Roman" w:hAnsi="Times New Roman"/>
          <w:sz w:val="28"/>
          <w:szCs w:val="28"/>
        </w:rPr>
        <w:t>Согласовано</w:t>
      </w:r>
    </w:p>
    <w:p w:rsidR="006A7A43" w:rsidRDefault="006A7A43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C2373">
        <w:rPr>
          <w:rFonts w:ascii="Times New Roman" w:hAnsi="Times New Roman"/>
          <w:sz w:val="28"/>
          <w:szCs w:val="28"/>
        </w:rPr>
        <w:t>Руководитель</w:t>
      </w:r>
      <w:r w:rsidR="000C2373" w:rsidRPr="00E60D3E">
        <w:rPr>
          <w:rFonts w:ascii="Times New Roman" w:hAnsi="Times New Roman"/>
          <w:sz w:val="28"/>
          <w:szCs w:val="28"/>
        </w:rPr>
        <w:t>(</w:t>
      </w:r>
      <w:r w:rsidR="000C2373">
        <w:rPr>
          <w:rFonts w:ascii="Times New Roman" w:hAnsi="Times New Roman"/>
          <w:sz w:val="28"/>
          <w:szCs w:val="28"/>
        </w:rPr>
        <w:t>_____________</w:t>
      </w:r>
      <w:r w:rsidR="000C2373" w:rsidRPr="00E60D3E">
        <w:rPr>
          <w:rFonts w:ascii="Times New Roman" w:hAnsi="Times New Roman"/>
          <w:sz w:val="28"/>
          <w:szCs w:val="28"/>
        </w:rPr>
        <w:t>)</w:t>
      </w:r>
    </w:p>
    <w:p w:rsidR="00DB70B7" w:rsidRDefault="00DB70B7" w:rsidP="00DB70B7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__________________Ф.И.О</w:t>
      </w:r>
    </w:p>
    <w:p w:rsidR="00DB70B7" w:rsidRPr="00E60D3E" w:rsidRDefault="00DB70B7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6A7A43" w:rsidRPr="00E60D3E" w:rsidRDefault="006A7A43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C2373">
        <w:rPr>
          <w:rFonts w:ascii="Times New Roman" w:hAnsi="Times New Roman"/>
          <w:sz w:val="28"/>
          <w:szCs w:val="28"/>
        </w:rPr>
        <w:t>___________________2013</w:t>
      </w:r>
      <w:r w:rsidRPr="00E60D3E">
        <w:rPr>
          <w:rFonts w:ascii="Times New Roman" w:hAnsi="Times New Roman"/>
          <w:sz w:val="28"/>
          <w:szCs w:val="28"/>
        </w:rPr>
        <w:t>г.</w:t>
      </w:r>
    </w:p>
    <w:p w:rsidR="006A7A43" w:rsidRDefault="006A7A43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Pr="00524505" w:rsidRDefault="00487EF8" w:rsidP="00487EF8">
      <w:pPr>
        <w:pStyle w:val="3"/>
        <w:rPr>
          <w:rFonts w:ascii="Calibri" w:hAnsi="Calibri"/>
        </w:rPr>
      </w:pPr>
      <w:r w:rsidRPr="00524505">
        <w:rPr>
          <w:rFonts w:ascii="Calibri" w:hAnsi="Calibri"/>
        </w:rPr>
        <w:lastRenderedPageBreak/>
        <w:t>История изменений</w:t>
      </w:r>
    </w:p>
    <w:tbl>
      <w:tblPr>
        <w:tblW w:w="9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135"/>
        <w:gridCol w:w="3672"/>
        <w:gridCol w:w="1566"/>
      </w:tblGrid>
      <w:tr w:rsidR="00487EF8" w:rsidRPr="00524505" w:rsidTr="00682CEB">
        <w:trPr>
          <w:cantSplit/>
          <w:tblHeader/>
        </w:trPr>
        <w:tc>
          <w:tcPr>
            <w:tcW w:w="1818" w:type="dxa"/>
            <w:shd w:val="pct10" w:color="auto" w:fill="auto"/>
          </w:tcPr>
          <w:p w:rsidR="00487EF8" w:rsidRPr="00524505" w:rsidRDefault="00487EF8" w:rsidP="00682CEB">
            <w:pPr>
              <w:pStyle w:val="Table-ColHead"/>
              <w:rPr>
                <w:rFonts w:ascii="Calibri" w:hAnsi="Calibri"/>
                <w:sz w:val="24"/>
                <w:szCs w:val="24"/>
              </w:rPr>
            </w:pPr>
            <w:r w:rsidRPr="00524505">
              <w:rPr>
                <w:rFonts w:ascii="Calibri" w:hAnsi="Calibri"/>
                <w:sz w:val="24"/>
                <w:szCs w:val="24"/>
              </w:rPr>
              <w:t>Версия</w:t>
            </w:r>
          </w:p>
        </w:tc>
        <w:tc>
          <w:tcPr>
            <w:tcW w:w="2135" w:type="dxa"/>
            <w:shd w:val="pct10" w:color="auto" w:fill="auto"/>
          </w:tcPr>
          <w:p w:rsidR="00487EF8" w:rsidRPr="00524505" w:rsidRDefault="00487EF8" w:rsidP="00682CEB">
            <w:pPr>
              <w:pStyle w:val="Table-ColHead"/>
              <w:rPr>
                <w:rFonts w:ascii="Calibri" w:hAnsi="Calibri"/>
                <w:sz w:val="24"/>
                <w:szCs w:val="24"/>
              </w:rPr>
            </w:pPr>
            <w:r w:rsidRPr="00524505">
              <w:rPr>
                <w:rFonts w:ascii="Calibri" w:hAnsi="Calibri"/>
                <w:sz w:val="24"/>
                <w:szCs w:val="24"/>
              </w:rPr>
              <w:t>Автор</w:t>
            </w:r>
          </w:p>
        </w:tc>
        <w:tc>
          <w:tcPr>
            <w:tcW w:w="3672" w:type="dxa"/>
            <w:shd w:val="pct10" w:color="auto" w:fill="auto"/>
          </w:tcPr>
          <w:p w:rsidR="00487EF8" w:rsidRPr="00524505" w:rsidRDefault="00487EF8" w:rsidP="00682CEB">
            <w:pPr>
              <w:pStyle w:val="Table-ColHead"/>
              <w:rPr>
                <w:rFonts w:ascii="Calibri" w:hAnsi="Calibri"/>
                <w:sz w:val="24"/>
                <w:szCs w:val="24"/>
              </w:rPr>
            </w:pPr>
            <w:r w:rsidRPr="00524505">
              <w:rPr>
                <w:rFonts w:ascii="Calibri" w:hAnsi="Calibri"/>
                <w:sz w:val="24"/>
                <w:szCs w:val="24"/>
              </w:rPr>
              <w:t>Описание</w:t>
            </w:r>
          </w:p>
        </w:tc>
        <w:tc>
          <w:tcPr>
            <w:tcW w:w="1566" w:type="dxa"/>
            <w:shd w:val="pct10" w:color="auto" w:fill="auto"/>
          </w:tcPr>
          <w:p w:rsidR="00487EF8" w:rsidRPr="00524505" w:rsidRDefault="00487EF8" w:rsidP="00682CEB">
            <w:pPr>
              <w:pStyle w:val="Table-ColHead"/>
              <w:rPr>
                <w:rFonts w:ascii="Calibri" w:hAnsi="Calibri"/>
                <w:sz w:val="24"/>
                <w:szCs w:val="24"/>
              </w:rPr>
            </w:pPr>
            <w:r w:rsidRPr="00524505">
              <w:rPr>
                <w:rFonts w:ascii="Calibri" w:hAnsi="Calibri"/>
                <w:sz w:val="24"/>
                <w:szCs w:val="24"/>
              </w:rPr>
              <w:t>Дата</w:t>
            </w:r>
          </w:p>
        </w:tc>
      </w:tr>
      <w:tr w:rsidR="00487EF8" w:rsidRPr="00524505" w:rsidTr="00682CEB">
        <w:trPr>
          <w:cantSplit/>
        </w:trPr>
        <w:tc>
          <w:tcPr>
            <w:tcW w:w="1818" w:type="dxa"/>
            <w:tcBorders>
              <w:top w:val="nil"/>
            </w:tcBorders>
          </w:tcPr>
          <w:p w:rsidR="00487EF8" w:rsidRPr="00487EF8" w:rsidRDefault="00487EF8" w:rsidP="00CC103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135" w:type="dxa"/>
            <w:tcBorders>
              <w:top w:val="nil"/>
            </w:tcBorders>
          </w:tcPr>
          <w:p w:rsidR="00CC1034" w:rsidRDefault="00CC1034" w:rsidP="00CC1034">
            <w:pPr>
              <w:spacing w:after="0"/>
            </w:pPr>
            <w:proofErr w:type="spellStart"/>
            <w:r>
              <w:t>Черешнев</w:t>
            </w:r>
            <w:proofErr w:type="spellEnd"/>
            <w:r>
              <w:t xml:space="preserve"> А</w:t>
            </w:r>
            <w:r w:rsidRPr="00CC1034">
              <w:t>.</w:t>
            </w:r>
            <w:r>
              <w:t>О</w:t>
            </w:r>
          </w:p>
          <w:p w:rsidR="00CC1034" w:rsidRPr="00F43DC5" w:rsidRDefault="00CC1034" w:rsidP="00CC1034">
            <w:pPr>
              <w:spacing w:after="0"/>
            </w:pPr>
            <w:proofErr w:type="spellStart"/>
            <w:r>
              <w:t>Мальцина</w:t>
            </w:r>
            <w:proofErr w:type="spellEnd"/>
            <w:r w:rsidR="00F43DC5" w:rsidRPr="00F43DC5">
              <w:t xml:space="preserve"> </w:t>
            </w:r>
            <w:r w:rsidR="00F43DC5">
              <w:t>Н</w:t>
            </w:r>
            <w:r w:rsidR="00F43DC5" w:rsidRPr="00F43DC5">
              <w:t>.</w:t>
            </w:r>
            <w:r w:rsidR="00F43DC5">
              <w:t>Л</w:t>
            </w:r>
          </w:p>
          <w:p w:rsidR="00CC1034" w:rsidRPr="00F43DC5" w:rsidRDefault="00CC1034" w:rsidP="00CC1034">
            <w:pPr>
              <w:spacing w:after="0"/>
              <w:rPr>
                <w:lang w:val="en-US"/>
              </w:rPr>
            </w:pPr>
            <w:r>
              <w:t>Коростелева</w:t>
            </w:r>
            <w:r w:rsidR="00F43DC5">
              <w:t xml:space="preserve"> А</w:t>
            </w:r>
            <w:r w:rsidR="00F43DC5">
              <w:rPr>
                <w:lang w:val="en-US"/>
              </w:rPr>
              <w:t>.</w:t>
            </w:r>
            <w:r w:rsidR="00F43DC5">
              <w:t>Н</w:t>
            </w:r>
          </w:p>
        </w:tc>
        <w:tc>
          <w:tcPr>
            <w:tcW w:w="3672" w:type="dxa"/>
            <w:tcBorders>
              <w:top w:val="nil"/>
            </w:tcBorders>
          </w:tcPr>
          <w:p w:rsidR="00487EF8" w:rsidRPr="00487EF8" w:rsidRDefault="00487EF8" w:rsidP="00CC1034">
            <w:pPr>
              <w:spacing w:after="0"/>
            </w:pPr>
            <w:r>
              <w:t>Концепции</w:t>
            </w:r>
            <w:r w:rsidRPr="00487EF8">
              <w:t xml:space="preserve">, </w:t>
            </w:r>
            <w:r>
              <w:t>структура ресурса</w:t>
            </w:r>
            <w:r w:rsidRPr="00487EF8">
              <w:t xml:space="preserve">, </w:t>
            </w:r>
            <w:r>
              <w:rPr>
                <w:lang w:val="en-US"/>
              </w:rPr>
              <w:t>use</w:t>
            </w:r>
            <w:r w:rsidRPr="00487EF8">
              <w:t>-</w:t>
            </w:r>
            <w:r>
              <w:rPr>
                <w:lang w:val="en-US"/>
              </w:rPr>
              <w:t>case</w:t>
            </w:r>
          </w:p>
        </w:tc>
        <w:tc>
          <w:tcPr>
            <w:tcW w:w="1566" w:type="dxa"/>
            <w:tcBorders>
              <w:top w:val="nil"/>
            </w:tcBorders>
          </w:tcPr>
          <w:p w:rsidR="00487EF8" w:rsidRPr="00524505" w:rsidRDefault="00487EF8" w:rsidP="00CC103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24.09.13</w:t>
            </w:r>
          </w:p>
        </w:tc>
      </w:tr>
      <w:tr w:rsidR="00487EF8" w:rsidRPr="00524505" w:rsidTr="00682CEB">
        <w:trPr>
          <w:cantSplit/>
        </w:trPr>
        <w:tc>
          <w:tcPr>
            <w:tcW w:w="1818" w:type="dxa"/>
            <w:tcBorders>
              <w:top w:val="nil"/>
            </w:tcBorders>
          </w:tcPr>
          <w:p w:rsidR="00487EF8" w:rsidRPr="00524505" w:rsidRDefault="00487EF8" w:rsidP="00CC1034">
            <w:pPr>
              <w:spacing w:after="0"/>
            </w:pPr>
          </w:p>
        </w:tc>
        <w:tc>
          <w:tcPr>
            <w:tcW w:w="2135" w:type="dxa"/>
            <w:tcBorders>
              <w:top w:val="nil"/>
            </w:tcBorders>
          </w:tcPr>
          <w:p w:rsidR="00487EF8" w:rsidRPr="00524505" w:rsidRDefault="00487EF8" w:rsidP="00CC1034">
            <w:pPr>
              <w:spacing w:after="0"/>
            </w:pPr>
          </w:p>
        </w:tc>
        <w:tc>
          <w:tcPr>
            <w:tcW w:w="3672" w:type="dxa"/>
            <w:tcBorders>
              <w:top w:val="nil"/>
            </w:tcBorders>
          </w:tcPr>
          <w:p w:rsidR="00487EF8" w:rsidRPr="00524505" w:rsidRDefault="00487EF8" w:rsidP="00CC1034">
            <w:pPr>
              <w:spacing w:after="0"/>
            </w:pPr>
          </w:p>
        </w:tc>
        <w:tc>
          <w:tcPr>
            <w:tcW w:w="1566" w:type="dxa"/>
            <w:tcBorders>
              <w:top w:val="nil"/>
            </w:tcBorders>
          </w:tcPr>
          <w:p w:rsidR="00487EF8" w:rsidRPr="00524505" w:rsidRDefault="00487EF8" w:rsidP="00CC1034">
            <w:pPr>
              <w:spacing w:after="0"/>
            </w:pPr>
          </w:p>
        </w:tc>
      </w:tr>
    </w:tbl>
    <w:p w:rsidR="00487EF8" w:rsidRDefault="00487EF8" w:rsidP="00487EF8">
      <w:pPr>
        <w:rPr>
          <w:sz w:val="28"/>
          <w:szCs w:val="28"/>
        </w:rPr>
      </w:pPr>
    </w:p>
    <w:p w:rsidR="00487EF8" w:rsidRPr="00487EF8" w:rsidRDefault="00487EF8" w:rsidP="00487EF8">
      <w:pPr>
        <w:rPr>
          <w:sz w:val="28"/>
          <w:szCs w:val="28"/>
        </w:rPr>
      </w:pPr>
      <w:r w:rsidRPr="00487EF8">
        <w:rPr>
          <w:sz w:val="28"/>
          <w:szCs w:val="28"/>
        </w:rPr>
        <w:t>Концепции</w:t>
      </w:r>
    </w:p>
    <w:p w:rsidR="00487EF8" w:rsidRPr="00301C68" w:rsidRDefault="00487EF8" w:rsidP="00487EF8">
      <w:pPr>
        <w:numPr>
          <w:ilvl w:val="0"/>
          <w:numId w:val="2"/>
        </w:numPr>
        <w:spacing w:after="0" w:line="240" w:lineRule="auto"/>
        <w:rPr>
          <w:b/>
        </w:rPr>
      </w:pPr>
      <w:r w:rsidRPr="00301C68">
        <w:rPr>
          <w:b/>
        </w:rPr>
        <w:t>Введение</w:t>
      </w:r>
    </w:p>
    <w:p w:rsidR="00487EF8" w:rsidRPr="00301C68" w:rsidRDefault="00487EF8" w:rsidP="00487EF8">
      <w:pPr>
        <w:numPr>
          <w:ilvl w:val="1"/>
          <w:numId w:val="2"/>
        </w:numPr>
        <w:spacing w:after="0" w:line="240" w:lineRule="auto"/>
        <w:rPr>
          <w:b/>
        </w:rPr>
      </w:pPr>
      <w:r w:rsidRPr="00301C68">
        <w:rPr>
          <w:b/>
        </w:rPr>
        <w:t>Цель документа-концепции.</w:t>
      </w:r>
      <w:r w:rsidRPr="00301C68">
        <w:br/>
        <w:t xml:space="preserve">Этот документ описывает текущее состояние </w:t>
      </w:r>
      <w:r>
        <w:t>концепции</w:t>
      </w:r>
      <w:r w:rsidRPr="00487EF8">
        <w:t xml:space="preserve"> </w:t>
      </w:r>
      <w:proofErr w:type="spellStart"/>
      <w:r>
        <w:rPr>
          <w:lang w:val="en-US"/>
        </w:rPr>
        <w:t>MyBooks</w:t>
      </w:r>
      <w:proofErr w:type="spellEnd"/>
      <w:r>
        <w:t xml:space="preserve"> </w:t>
      </w:r>
      <w:r w:rsidRPr="00301C68">
        <w:t>.</w:t>
      </w:r>
    </w:p>
    <w:p w:rsidR="002C7A55" w:rsidRPr="002C7A55" w:rsidRDefault="00487EF8" w:rsidP="00487EF8">
      <w:pPr>
        <w:numPr>
          <w:ilvl w:val="1"/>
          <w:numId w:val="2"/>
        </w:numPr>
        <w:spacing w:after="0" w:line="240" w:lineRule="auto"/>
      </w:pPr>
      <w:r w:rsidRPr="00301C68">
        <w:rPr>
          <w:b/>
        </w:rPr>
        <w:t>Характеристика продукта</w:t>
      </w:r>
    </w:p>
    <w:p w:rsidR="00487EF8" w:rsidRPr="00301C68" w:rsidRDefault="002C7A55" w:rsidP="002C7A55">
      <w:pPr>
        <w:spacing w:after="0" w:line="240" w:lineRule="auto"/>
        <w:ind w:left="792"/>
      </w:pPr>
      <w:r>
        <w:t>Объединение людей по интересам в мире книг</w:t>
      </w:r>
      <w:r w:rsidRPr="002C7A55">
        <w:t>.</w:t>
      </w:r>
      <w:r>
        <w:t xml:space="preserve"> Проект представляет собой социальную сеть</w:t>
      </w:r>
      <w:r w:rsidRPr="002C7A55">
        <w:t>.</w:t>
      </w:r>
      <w:r>
        <w:rPr>
          <w:rStyle w:val="ac"/>
        </w:rPr>
        <w:t xml:space="preserve"> </w:t>
      </w:r>
    </w:p>
    <w:p w:rsidR="00487EF8" w:rsidRDefault="00487EF8" w:rsidP="00487EF8">
      <w:pPr>
        <w:numPr>
          <w:ilvl w:val="0"/>
          <w:numId w:val="2"/>
        </w:numPr>
        <w:spacing w:after="0" w:line="240" w:lineRule="auto"/>
      </w:pPr>
      <w:r w:rsidRPr="00D02B60">
        <w:rPr>
          <w:b/>
        </w:rPr>
        <w:t>Позиционирование</w:t>
      </w:r>
      <w:r>
        <w:t>.</w:t>
      </w:r>
    </w:p>
    <w:p w:rsidR="002C7A55" w:rsidRPr="002C7A55" w:rsidRDefault="00487EF8" w:rsidP="00487EF8">
      <w:pPr>
        <w:numPr>
          <w:ilvl w:val="1"/>
          <w:numId w:val="2"/>
        </w:numPr>
        <w:spacing w:after="0" w:line="240" w:lineRule="auto"/>
      </w:pPr>
      <w:r>
        <w:rPr>
          <w:b/>
        </w:rPr>
        <w:t>Описание проблемы</w:t>
      </w:r>
      <w:r w:rsidRPr="00D02B60">
        <w:t>.</w:t>
      </w:r>
    </w:p>
    <w:p w:rsidR="00F43DC5" w:rsidRDefault="002C7A55" w:rsidP="002C7A55">
      <w:pPr>
        <w:spacing w:after="0" w:line="240" w:lineRule="auto"/>
        <w:ind w:left="792"/>
        <w:rPr>
          <w:lang w:val="en-US"/>
        </w:rPr>
      </w:pPr>
      <w:r>
        <w:t>Проблема состоит в том</w:t>
      </w:r>
      <w:proofErr w:type="gramStart"/>
      <w:r>
        <w:t xml:space="preserve"> </w:t>
      </w:r>
      <w:r w:rsidRPr="002C7A55">
        <w:t>,</w:t>
      </w:r>
      <w:proofErr w:type="gramEnd"/>
      <w:r w:rsidRPr="002C7A55">
        <w:t xml:space="preserve"> </w:t>
      </w:r>
      <w:r>
        <w:t>что на сегодняшний день на просторах интернета нет такого ресурса</w:t>
      </w:r>
      <w:r w:rsidRPr="002C7A55">
        <w:t xml:space="preserve">, </w:t>
      </w:r>
      <w:r>
        <w:t>который бы объединял людей</w:t>
      </w:r>
      <w:r w:rsidR="00C556AF" w:rsidRPr="00C556AF">
        <w:t xml:space="preserve">, </w:t>
      </w:r>
      <w:r w:rsidR="00C556AF">
        <w:t>интересующихся чтением и обсуждением книг</w:t>
      </w:r>
      <w:r w:rsidR="00C556AF" w:rsidRPr="00C556AF">
        <w:t xml:space="preserve">. </w:t>
      </w:r>
      <w:r w:rsidR="00C556AF">
        <w:t>Удачным решением данной проблемы было бы создание социальной сети</w:t>
      </w:r>
      <w:r w:rsidR="00C556AF" w:rsidRPr="00C556AF">
        <w:t xml:space="preserve">, </w:t>
      </w:r>
      <w:r w:rsidR="00C556AF">
        <w:t>объединяющей люде</w:t>
      </w:r>
      <w:r w:rsidR="00F43DC5">
        <w:t xml:space="preserve">й </w:t>
      </w:r>
    </w:p>
    <w:p w:rsidR="00487EF8" w:rsidRPr="00F43DC5" w:rsidRDefault="00F43DC5" w:rsidP="002C7A55">
      <w:pPr>
        <w:spacing w:after="0" w:line="240" w:lineRule="auto"/>
        <w:ind w:left="792"/>
        <w:rPr>
          <w:lang w:val="en-US"/>
        </w:rPr>
      </w:pPr>
      <w:r>
        <w:t>по данному направлению</w:t>
      </w:r>
      <w:r w:rsidRPr="00F43DC5">
        <w:t>.</w:t>
      </w:r>
    </w:p>
    <w:p w:rsidR="00C556AF" w:rsidRPr="00C556AF" w:rsidRDefault="00487EF8" w:rsidP="00487EF8">
      <w:pPr>
        <w:numPr>
          <w:ilvl w:val="0"/>
          <w:numId w:val="2"/>
        </w:numPr>
        <w:spacing w:after="0" w:line="240" w:lineRule="auto"/>
      </w:pPr>
      <w:r w:rsidRPr="00301C68">
        <w:rPr>
          <w:b/>
        </w:rPr>
        <w:t>Описание пользователей.</w:t>
      </w:r>
    </w:p>
    <w:p w:rsidR="00487EF8" w:rsidRPr="00F43DC5" w:rsidRDefault="00C556AF" w:rsidP="00C556AF">
      <w:pPr>
        <w:spacing w:after="0" w:line="240" w:lineRule="auto"/>
        <w:rPr>
          <w:lang w:val="en-US"/>
        </w:rPr>
      </w:pPr>
      <w:r>
        <w:rPr>
          <w:b/>
        </w:rPr>
        <w:t xml:space="preserve">        </w:t>
      </w:r>
      <w:r w:rsidR="00DC543B">
        <w:t>Книголюбы</w:t>
      </w:r>
    </w:p>
    <w:p w:rsidR="00DC543B" w:rsidRPr="00301C68" w:rsidRDefault="00487EF8" w:rsidP="00DC543B">
      <w:pPr>
        <w:numPr>
          <w:ilvl w:val="1"/>
          <w:numId w:val="2"/>
        </w:numPr>
        <w:spacing w:after="0" w:line="240" w:lineRule="auto"/>
      </w:pPr>
      <w:r w:rsidRPr="00301C68">
        <w:rPr>
          <w:b/>
        </w:rPr>
        <w:t>Типы пользователей</w:t>
      </w:r>
    </w:p>
    <w:p w:rsidR="00DC543B" w:rsidRPr="00DC543B" w:rsidRDefault="00DC543B" w:rsidP="00487EF8">
      <w:pPr>
        <w:numPr>
          <w:ilvl w:val="2"/>
          <w:numId w:val="2"/>
        </w:numPr>
        <w:spacing w:after="0" w:line="240" w:lineRule="auto"/>
        <w:rPr>
          <w:rStyle w:val="ac"/>
          <w:rFonts w:eastAsia="Times New Roman"/>
          <w:i w:val="0"/>
          <w:color w:val="auto"/>
          <w:lang w:eastAsia="ru-RU"/>
        </w:rPr>
      </w:pPr>
      <w:r>
        <w:rPr>
          <w:rStyle w:val="ac"/>
          <w:rFonts w:eastAsia="Times New Roman"/>
          <w:i w:val="0"/>
          <w:color w:val="auto"/>
          <w:lang w:eastAsia="ru-RU"/>
        </w:rPr>
        <w:t xml:space="preserve"> Неавторизированный пользователь</w:t>
      </w:r>
      <w:r w:rsidRPr="00DC543B">
        <w:rPr>
          <w:rStyle w:val="ac"/>
          <w:rFonts w:eastAsia="Times New Roman"/>
          <w:i w:val="0"/>
          <w:color w:val="auto"/>
          <w:lang w:eastAsia="ru-RU"/>
        </w:rPr>
        <w:t xml:space="preserve">. </w:t>
      </w:r>
      <w:r>
        <w:rPr>
          <w:rStyle w:val="ac"/>
          <w:rFonts w:eastAsia="Times New Roman"/>
          <w:i w:val="0"/>
          <w:color w:val="auto"/>
          <w:lang w:eastAsia="ru-RU"/>
        </w:rPr>
        <w:t>Потребность</w:t>
      </w:r>
      <w:r w:rsidRPr="00DC543B">
        <w:rPr>
          <w:rStyle w:val="ac"/>
          <w:rFonts w:eastAsia="Times New Roman"/>
          <w:i w:val="0"/>
          <w:color w:val="auto"/>
          <w:lang w:eastAsia="ru-RU"/>
        </w:rPr>
        <w:t xml:space="preserve">: </w:t>
      </w:r>
      <w:r>
        <w:rPr>
          <w:rStyle w:val="ac"/>
          <w:rFonts w:eastAsia="Times New Roman"/>
          <w:i w:val="0"/>
          <w:color w:val="auto"/>
          <w:lang w:eastAsia="ru-RU"/>
        </w:rPr>
        <w:t>поиск нужных книг</w:t>
      </w:r>
      <w:r w:rsidRPr="00DC543B">
        <w:rPr>
          <w:rStyle w:val="ac"/>
          <w:rFonts w:eastAsia="Times New Roman"/>
          <w:i w:val="0"/>
          <w:color w:val="auto"/>
          <w:lang w:eastAsia="ru-RU"/>
        </w:rPr>
        <w:t xml:space="preserve">. </w:t>
      </w:r>
      <w:r>
        <w:rPr>
          <w:rStyle w:val="ac"/>
          <w:rFonts w:eastAsia="Times New Roman"/>
          <w:i w:val="0"/>
          <w:color w:val="auto"/>
          <w:lang w:eastAsia="ru-RU"/>
        </w:rPr>
        <w:t>Уровень    технической грамотности</w:t>
      </w:r>
      <w:r>
        <w:rPr>
          <w:rStyle w:val="ac"/>
          <w:rFonts w:eastAsia="Times New Roman"/>
          <w:i w:val="0"/>
          <w:color w:val="auto"/>
          <w:lang w:val="en-US" w:eastAsia="ru-RU"/>
        </w:rPr>
        <w:t xml:space="preserve">: </w:t>
      </w:r>
      <w:r>
        <w:rPr>
          <w:rStyle w:val="ac"/>
          <w:rFonts w:eastAsia="Times New Roman"/>
          <w:i w:val="0"/>
          <w:color w:val="auto"/>
          <w:lang w:eastAsia="ru-RU"/>
        </w:rPr>
        <w:t>рядовой пользователь интернета</w:t>
      </w:r>
      <w:r>
        <w:rPr>
          <w:rStyle w:val="ac"/>
          <w:rFonts w:eastAsia="Times New Roman"/>
          <w:i w:val="0"/>
          <w:color w:val="auto"/>
          <w:lang w:val="en-US" w:eastAsia="ru-RU"/>
        </w:rPr>
        <w:t>.</w:t>
      </w:r>
    </w:p>
    <w:p w:rsidR="00DC543B" w:rsidRPr="00DC543B" w:rsidRDefault="00DC543B" w:rsidP="00487EF8">
      <w:pPr>
        <w:numPr>
          <w:ilvl w:val="2"/>
          <w:numId w:val="2"/>
        </w:numPr>
        <w:spacing w:after="0" w:line="240" w:lineRule="auto"/>
        <w:rPr>
          <w:rStyle w:val="ac"/>
          <w:rFonts w:eastAsia="Times New Roman"/>
          <w:i w:val="0"/>
          <w:color w:val="auto"/>
          <w:lang w:eastAsia="ru-RU"/>
        </w:rPr>
      </w:pPr>
      <w:r w:rsidRPr="00DC543B">
        <w:rPr>
          <w:rStyle w:val="ac"/>
          <w:rFonts w:eastAsia="Times New Roman"/>
          <w:i w:val="0"/>
          <w:color w:val="auto"/>
          <w:lang w:eastAsia="ru-RU"/>
        </w:rPr>
        <w:t xml:space="preserve"> </w:t>
      </w:r>
      <w:r>
        <w:rPr>
          <w:rStyle w:val="ac"/>
          <w:rFonts w:eastAsia="Times New Roman"/>
          <w:i w:val="0"/>
          <w:color w:val="auto"/>
          <w:lang w:eastAsia="ru-RU"/>
        </w:rPr>
        <w:t>А</w:t>
      </w:r>
      <w:r>
        <w:rPr>
          <w:rStyle w:val="ac"/>
          <w:rFonts w:eastAsia="Times New Roman"/>
          <w:i w:val="0"/>
          <w:color w:val="auto"/>
          <w:lang w:eastAsia="ru-RU"/>
        </w:rPr>
        <w:t>вторизированный пользователь</w:t>
      </w:r>
      <w:r w:rsidRPr="00DC543B">
        <w:rPr>
          <w:rStyle w:val="ac"/>
          <w:rFonts w:eastAsia="Times New Roman"/>
          <w:i w:val="0"/>
          <w:color w:val="auto"/>
          <w:lang w:eastAsia="ru-RU"/>
        </w:rPr>
        <w:t xml:space="preserve">. </w:t>
      </w:r>
      <w:r>
        <w:rPr>
          <w:rStyle w:val="ac"/>
          <w:rFonts w:eastAsia="Times New Roman"/>
          <w:i w:val="0"/>
          <w:color w:val="auto"/>
          <w:lang w:eastAsia="ru-RU"/>
        </w:rPr>
        <w:t>Потребность</w:t>
      </w:r>
      <w:r w:rsidRPr="00DC543B">
        <w:rPr>
          <w:rStyle w:val="ac"/>
          <w:rFonts w:eastAsia="Times New Roman"/>
          <w:i w:val="0"/>
          <w:color w:val="auto"/>
          <w:lang w:eastAsia="ru-RU"/>
        </w:rPr>
        <w:t xml:space="preserve">: </w:t>
      </w:r>
      <w:r>
        <w:rPr>
          <w:rStyle w:val="ac"/>
          <w:rFonts w:eastAsia="Times New Roman"/>
          <w:i w:val="0"/>
          <w:color w:val="auto"/>
          <w:lang w:eastAsia="ru-RU"/>
        </w:rPr>
        <w:t>поиск нужных книг</w:t>
      </w:r>
      <w:r w:rsidRPr="00DC543B">
        <w:rPr>
          <w:rStyle w:val="ac"/>
          <w:rFonts w:eastAsia="Times New Roman"/>
          <w:i w:val="0"/>
          <w:color w:val="auto"/>
          <w:lang w:eastAsia="ru-RU"/>
        </w:rPr>
        <w:t xml:space="preserve">, </w:t>
      </w:r>
      <w:r>
        <w:rPr>
          <w:rStyle w:val="ac"/>
          <w:rFonts w:eastAsia="Times New Roman"/>
          <w:i w:val="0"/>
          <w:color w:val="auto"/>
          <w:lang w:eastAsia="ru-RU"/>
        </w:rPr>
        <w:t>общение с другими пользователями</w:t>
      </w:r>
      <w:r w:rsidRPr="00DC543B">
        <w:rPr>
          <w:rStyle w:val="ac"/>
          <w:rFonts w:eastAsia="Times New Roman"/>
          <w:i w:val="0"/>
          <w:color w:val="auto"/>
          <w:lang w:eastAsia="ru-RU"/>
        </w:rPr>
        <w:t xml:space="preserve">, </w:t>
      </w:r>
      <w:r>
        <w:rPr>
          <w:rStyle w:val="ac"/>
          <w:rFonts w:eastAsia="Times New Roman"/>
          <w:i w:val="0"/>
          <w:color w:val="auto"/>
          <w:lang w:eastAsia="ru-RU"/>
        </w:rPr>
        <w:t xml:space="preserve">чтение книг </w:t>
      </w:r>
      <w:proofErr w:type="spellStart"/>
      <w:r>
        <w:rPr>
          <w:rStyle w:val="ac"/>
          <w:rFonts w:eastAsia="Times New Roman"/>
          <w:i w:val="0"/>
          <w:color w:val="auto"/>
          <w:lang w:eastAsia="ru-RU"/>
        </w:rPr>
        <w:t>итд</w:t>
      </w:r>
      <w:proofErr w:type="spellEnd"/>
      <w:r w:rsidRPr="00DC543B">
        <w:rPr>
          <w:rStyle w:val="ac"/>
          <w:rFonts w:eastAsia="Times New Roman"/>
          <w:i w:val="0"/>
          <w:color w:val="auto"/>
          <w:lang w:eastAsia="ru-RU"/>
        </w:rPr>
        <w:t>.</w:t>
      </w:r>
      <w:proofErr w:type="gramStart"/>
      <w:r w:rsidRPr="00DC543B">
        <w:rPr>
          <w:rStyle w:val="ac"/>
          <w:rFonts w:eastAsia="Times New Roman"/>
          <w:i w:val="0"/>
          <w:color w:val="auto"/>
          <w:lang w:eastAsia="ru-RU"/>
        </w:rPr>
        <w:t xml:space="preserve"> </w:t>
      </w:r>
      <w:r w:rsidRPr="00DC543B">
        <w:rPr>
          <w:rStyle w:val="ac"/>
          <w:rFonts w:eastAsia="Times New Roman"/>
          <w:i w:val="0"/>
          <w:color w:val="auto"/>
          <w:lang w:eastAsia="ru-RU"/>
        </w:rPr>
        <w:t>.</w:t>
      </w:r>
      <w:proofErr w:type="gramEnd"/>
      <w:r w:rsidRPr="00DC543B">
        <w:rPr>
          <w:rStyle w:val="ac"/>
          <w:rFonts w:eastAsia="Times New Roman"/>
          <w:i w:val="0"/>
          <w:color w:val="auto"/>
          <w:lang w:eastAsia="ru-RU"/>
        </w:rPr>
        <w:t xml:space="preserve"> </w:t>
      </w:r>
      <w:r>
        <w:rPr>
          <w:rStyle w:val="ac"/>
          <w:rFonts w:eastAsia="Times New Roman"/>
          <w:i w:val="0"/>
          <w:color w:val="auto"/>
          <w:lang w:eastAsia="ru-RU"/>
        </w:rPr>
        <w:t>Уровень технической грамотности</w:t>
      </w:r>
      <w:r w:rsidRPr="00DC543B">
        <w:rPr>
          <w:rStyle w:val="ac"/>
          <w:rFonts w:eastAsia="Times New Roman"/>
          <w:i w:val="0"/>
          <w:color w:val="auto"/>
          <w:lang w:eastAsia="ru-RU"/>
        </w:rPr>
        <w:t xml:space="preserve">: </w:t>
      </w:r>
      <w:r>
        <w:rPr>
          <w:rStyle w:val="ac"/>
          <w:rFonts w:eastAsia="Times New Roman"/>
          <w:i w:val="0"/>
          <w:color w:val="auto"/>
          <w:lang w:eastAsia="ru-RU"/>
        </w:rPr>
        <w:t>рядовой пользователь интернета</w:t>
      </w:r>
      <w:r w:rsidRPr="00DC543B">
        <w:rPr>
          <w:rStyle w:val="ac"/>
          <w:rFonts w:eastAsia="Times New Roman"/>
          <w:i w:val="0"/>
          <w:color w:val="auto"/>
          <w:lang w:eastAsia="ru-RU"/>
        </w:rPr>
        <w:t>.</w:t>
      </w:r>
    </w:p>
    <w:p w:rsidR="00DC543B" w:rsidRPr="00DC543B" w:rsidRDefault="00DC543B" w:rsidP="00DC543B">
      <w:pPr>
        <w:numPr>
          <w:ilvl w:val="2"/>
          <w:numId w:val="2"/>
        </w:numPr>
        <w:spacing w:after="0" w:line="240" w:lineRule="auto"/>
        <w:rPr>
          <w:rStyle w:val="ac"/>
          <w:rFonts w:eastAsia="Times New Roman"/>
          <w:i w:val="0"/>
          <w:color w:val="auto"/>
          <w:lang w:eastAsia="ru-RU"/>
        </w:rPr>
      </w:pPr>
      <w:r w:rsidRPr="00DC543B">
        <w:rPr>
          <w:rStyle w:val="ac"/>
          <w:rFonts w:eastAsia="Times New Roman"/>
          <w:i w:val="0"/>
          <w:color w:val="auto"/>
          <w:lang w:eastAsia="ru-RU"/>
        </w:rPr>
        <w:t xml:space="preserve"> </w:t>
      </w:r>
      <w:r>
        <w:rPr>
          <w:rStyle w:val="ac"/>
          <w:rFonts w:eastAsia="Times New Roman"/>
          <w:i w:val="0"/>
          <w:color w:val="auto"/>
          <w:lang w:eastAsia="ru-RU"/>
        </w:rPr>
        <w:t>Администратор</w:t>
      </w:r>
      <w:r w:rsidRPr="00DC543B">
        <w:rPr>
          <w:rStyle w:val="ac"/>
          <w:rFonts w:eastAsia="Times New Roman"/>
          <w:i w:val="0"/>
          <w:color w:val="auto"/>
          <w:lang w:eastAsia="ru-RU"/>
        </w:rPr>
        <w:t xml:space="preserve">. </w:t>
      </w:r>
      <w:r>
        <w:rPr>
          <w:rStyle w:val="ac"/>
          <w:rFonts w:eastAsia="Times New Roman"/>
          <w:i w:val="0"/>
          <w:color w:val="auto"/>
          <w:lang w:eastAsia="ru-RU"/>
        </w:rPr>
        <w:t>Обязанность</w:t>
      </w:r>
      <w:r w:rsidRPr="00DC543B">
        <w:rPr>
          <w:rStyle w:val="ac"/>
          <w:rFonts w:eastAsia="Times New Roman"/>
          <w:i w:val="0"/>
          <w:color w:val="auto"/>
          <w:lang w:eastAsia="ru-RU"/>
        </w:rPr>
        <w:t xml:space="preserve">: </w:t>
      </w:r>
      <w:r>
        <w:rPr>
          <w:rStyle w:val="ac"/>
          <w:rFonts w:eastAsia="Times New Roman"/>
          <w:i w:val="0"/>
          <w:color w:val="auto"/>
          <w:lang w:eastAsia="ru-RU"/>
        </w:rPr>
        <w:t>поддержание интернет ресурса.</w:t>
      </w:r>
    </w:p>
    <w:p w:rsidR="00487EF8" w:rsidRPr="00301C68" w:rsidRDefault="00487EF8" w:rsidP="00487EF8">
      <w:pPr>
        <w:numPr>
          <w:ilvl w:val="0"/>
          <w:numId w:val="2"/>
        </w:numPr>
        <w:spacing w:after="0" w:line="240" w:lineRule="auto"/>
        <w:rPr>
          <w:b/>
        </w:rPr>
      </w:pPr>
      <w:r w:rsidRPr="00301C68">
        <w:rPr>
          <w:b/>
        </w:rPr>
        <w:t>Краткое описание продукта</w:t>
      </w:r>
    </w:p>
    <w:p w:rsidR="00A814FE" w:rsidRPr="00A814FE" w:rsidRDefault="00487EF8" w:rsidP="00A814FE">
      <w:pPr>
        <w:numPr>
          <w:ilvl w:val="1"/>
          <w:numId w:val="2"/>
        </w:numPr>
        <w:tabs>
          <w:tab w:val="num" w:pos="900"/>
        </w:tabs>
        <w:spacing w:after="0" w:line="240" w:lineRule="auto"/>
        <w:ind w:left="360" w:firstLine="180"/>
      </w:pPr>
      <w:r w:rsidRPr="00301C68">
        <w:rPr>
          <w:b/>
        </w:rPr>
        <w:t>Общий вид продукта</w:t>
      </w:r>
    </w:p>
    <w:p w:rsidR="00487EF8" w:rsidRPr="00A814FE" w:rsidRDefault="00A814FE" w:rsidP="00A814FE">
      <w:pPr>
        <w:spacing w:after="0" w:line="240" w:lineRule="auto"/>
        <w:ind w:left="360"/>
      </w:pPr>
      <w:r>
        <w:rPr>
          <w:b/>
          <w:lang w:val="en-US"/>
        </w:rPr>
        <w:t xml:space="preserve">           </w:t>
      </w:r>
      <w:r w:rsidRPr="00A814FE">
        <w:t>См</w:t>
      </w:r>
      <w:r>
        <w:rPr>
          <w:lang w:val="en-US"/>
        </w:rPr>
        <w:t xml:space="preserve">. </w:t>
      </w:r>
      <w:r>
        <w:t>Структура ресурса</w:t>
      </w:r>
      <w:r w:rsidR="00487EF8" w:rsidRPr="00A814FE">
        <w:br/>
      </w:r>
    </w:p>
    <w:p w:rsidR="00A814FE" w:rsidRDefault="00487EF8" w:rsidP="00487EF8">
      <w:pPr>
        <w:numPr>
          <w:ilvl w:val="1"/>
          <w:numId w:val="2"/>
        </w:numPr>
        <w:spacing w:after="0" w:line="240" w:lineRule="auto"/>
        <w:rPr>
          <w:b/>
        </w:rPr>
      </w:pPr>
      <w:r w:rsidRPr="00301C68">
        <w:rPr>
          <w:b/>
        </w:rPr>
        <w:t>Краткий обзор возможностей</w:t>
      </w:r>
    </w:p>
    <w:p w:rsidR="005C120C" w:rsidRPr="005C120C" w:rsidRDefault="00A814FE" w:rsidP="005C120C">
      <w:pPr>
        <w:spacing w:after="0" w:line="240" w:lineRule="auto"/>
        <w:ind w:left="792"/>
        <w:rPr>
          <w:b/>
          <w:lang w:val="en-US"/>
        </w:rPr>
      </w:pPr>
      <w:r w:rsidRPr="00A814FE">
        <w:t>См</w:t>
      </w:r>
      <w:r w:rsidRPr="00A814FE">
        <w:rPr>
          <w:lang w:val="en-US"/>
        </w:rPr>
        <w:t>. Use-case</w:t>
      </w:r>
    </w:p>
    <w:p w:rsidR="00487EF8" w:rsidRPr="00301C68" w:rsidRDefault="00487EF8" w:rsidP="00A814FE">
      <w:pPr>
        <w:spacing w:after="0" w:line="240" w:lineRule="auto"/>
        <w:rPr>
          <w:b/>
        </w:rPr>
      </w:pPr>
      <w:r>
        <w:rPr>
          <w:b/>
        </w:rPr>
        <w:br/>
      </w:r>
    </w:p>
    <w:p w:rsidR="00487EF8" w:rsidRPr="005C120C" w:rsidRDefault="005C120C" w:rsidP="00487EF8">
      <w:pPr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Глоссарий</w:t>
      </w:r>
    </w:p>
    <w:p w:rsidR="005C120C" w:rsidRDefault="005C120C" w:rsidP="005C120C">
      <w:pPr>
        <w:spacing w:after="0" w:line="240" w:lineRule="auto"/>
        <w:rPr>
          <w:b/>
        </w:rPr>
      </w:pPr>
      <w:r w:rsidRPr="005C120C">
        <w:rPr>
          <w:b/>
        </w:rPr>
        <w:t xml:space="preserve">       Пользователь — лицо или организация, которое использует действующую систему для выполнения конкретной функции.</w:t>
      </w:r>
    </w:p>
    <w:p w:rsidR="005C120C" w:rsidRDefault="005C120C" w:rsidP="005C120C">
      <w:pPr>
        <w:spacing w:after="0" w:line="240" w:lineRule="auto"/>
        <w:rPr>
          <w:b/>
        </w:rPr>
      </w:pPr>
      <w:r>
        <w:rPr>
          <w:b/>
        </w:rPr>
        <w:t xml:space="preserve">       Личный профиль </w:t>
      </w:r>
      <w:proofErr w:type="gramStart"/>
      <w:r>
        <w:rPr>
          <w:b/>
        </w:rPr>
        <w:t xml:space="preserve">( </w:t>
      </w:r>
      <w:proofErr w:type="gramEnd"/>
      <w:r>
        <w:rPr>
          <w:b/>
        </w:rPr>
        <w:t xml:space="preserve">аккаунт) - </w:t>
      </w:r>
      <w:r w:rsidRPr="005C120C">
        <w:rPr>
          <w:b/>
        </w:rPr>
        <w:t>набор данных о пользователе, которые тот вводит и хранит на каком-либо сайте или интернет-сервисе. Образно говоря, аккаунт — ваш интернет-паспорт, который вы сами заполняете и показываете какому-либо сайту.</w:t>
      </w:r>
    </w:p>
    <w:p w:rsidR="005C120C" w:rsidRDefault="005C120C" w:rsidP="005C120C">
      <w:pPr>
        <w:spacing w:after="0" w:line="240" w:lineRule="auto"/>
        <w:rPr>
          <w:b/>
          <w:lang w:val="en-US"/>
        </w:rPr>
      </w:pPr>
      <w:r>
        <w:rPr>
          <w:b/>
        </w:rPr>
        <w:t xml:space="preserve">       Рецензия</w:t>
      </w:r>
      <w:r w:rsidRPr="005C120C">
        <w:rPr>
          <w:b/>
        </w:rPr>
        <w:t xml:space="preserve"> — анализ, разбор, некоторая оценка публик</w:t>
      </w:r>
      <w:r>
        <w:rPr>
          <w:b/>
        </w:rPr>
        <w:t>ации, произведения или продукта</w:t>
      </w:r>
      <w:r w:rsidRPr="005C120C">
        <w:rPr>
          <w:b/>
        </w:rPr>
        <w:t>.</w:t>
      </w:r>
    </w:p>
    <w:p w:rsidR="00CC1034" w:rsidRPr="002C7A55" w:rsidRDefault="00CC1034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CC1034" w:rsidRPr="002C7A55" w:rsidRDefault="00CC1034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CC1034" w:rsidRPr="002C7A55" w:rsidRDefault="00CC1034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CC1034" w:rsidRDefault="00CC1034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F43DC5" w:rsidRDefault="00F43DC5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F43DC5" w:rsidRDefault="00F43DC5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F43DC5" w:rsidRPr="00F43DC5" w:rsidRDefault="00F43DC5" w:rsidP="00F43DC5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43DC5">
        <w:rPr>
          <w:rFonts w:ascii="Times New Roman" w:hAnsi="Times New Roman"/>
          <w:b/>
          <w:sz w:val="28"/>
          <w:szCs w:val="28"/>
          <w:lang w:val="en-US"/>
        </w:rPr>
        <w:t>Use-case</w:t>
      </w:r>
    </w:p>
    <w:p w:rsidR="00F43DC5" w:rsidRDefault="00F43DC5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F43DC5" w:rsidRDefault="00F43DC5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F43DC5" w:rsidRDefault="00F43DC5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F43DC5" w:rsidRPr="00F43DC5" w:rsidRDefault="00F43DC5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F43DC5" w:rsidRDefault="00F43DC5" w:rsidP="00F43DC5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C0B078" wp14:editId="593EF576">
                <wp:simplePos x="0" y="0"/>
                <wp:positionH relativeFrom="column">
                  <wp:posOffset>1919374</wp:posOffset>
                </wp:positionH>
                <wp:positionV relativeFrom="paragraph">
                  <wp:posOffset>-339090</wp:posOffset>
                </wp:positionV>
                <wp:extent cx="1018309" cy="2749377"/>
                <wp:effectExtent l="0" t="0" r="86995" b="5143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309" cy="27493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2" o:spid="_x0000_s1026" type="#_x0000_t32" style="position:absolute;margin-left:151.15pt;margin-top:-26.7pt;width:80.2pt;height:21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5B9219" wp14:editId="5700A7F1">
                <wp:simplePos x="0" y="0"/>
                <wp:positionH relativeFrom="column">
                  <wp:posOffset>1891665</wp:posOffset>
                </wp:positionH>
                <wp:positionV relativeFrom="paragraph">
                  <wp:posOffset>-13508</wp:posOffset>
                </wp:positionV>
                <wp:extent cx="997527" cy="2424257"/>
                <wp:effectExtent l="0" t="0" r="69850" b="5270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24242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148.95pt;margin-top:-1.05pt;width:78.55pt;height:190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37A0BE" wp14:editId="241E6AD9">
                <wp:simplePos x="0" y="0"/>
                <wp:positionH relativeFrom="column">
                  <wp:posOffset>1919374</wp:posOffset>
                </wp:positionH>
                <wp:positionV relativeFrom="paragraph">
                  <wp:posOffset>312074</wp:posOffset>
                </wp:positionV>
                <wp:extent cx="893618" cy="2098963"/>
                <wp:effectExtent l="0" t="0" r="78105" b="5397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618" cy="20989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151.15pt;margin-top:24.55pt;width:70.35pt;height:165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F5C7CC" wp14:editId="18FEA318">
                <wp:simplePos x="0" y="0"/>
                <wp:positionH relativeFrom="column">
                  <wp:posOffset>139065</wp:posOffset>
                </wp:positionH>
                <wp:positionV relativeFrom="paragraph">
                  <wp:posOffset>-41275</wp:posOffset>
                </wp:positionV>
                <wp:extent cx="372110" cy="1073150"/>
                <wp:effectExtent l="0" t="38100" r="66040" b="127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1073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10.95pt;margin-top:-3.25pt;width:29.3pt;height:84.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C39C38" wp14:editId="1A4CFBA5">
                <wp:simplePos x="0" y="0"/>
                <wp:positionH relativeFrom="column">
                  <wp:posOffset>139065</wp:posOffset>
                </wp:positionH>
                <wp:positionV relativeFrom="paragraph">
                  <wp:posOffset>-332740</wp:posOffset>
                </wp:positionV>
                <wp:extent cx="337185" cy="1398905"/>
                <wp:effectExtent l="0" t="38100" r="62865" b="2984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185" cy="139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10.95pt;margin-top:-26.2pt;width:26.55pt;height:110.1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5EA09E" wp14:editId="47447F4D">
                <wp:simplePos x="0" y="0"/>
                <wp:positionH relativeFrom="column">
                  <wp:posOffset>159385</wp:posOffset>
                </wp:positionH>
                <wp:positionV relativeFrom="paragraph">
                  <wp:posOffset>276860</wp:posOffset>
                </wp:positionV>
                <wp:extent cx="372110" cy="755015"/>
                <wp:effectExtent l="0" t="38100" r="66040" b="2603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755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12.55pt;margin-top:21.8pt;width:29.3pt;height:59.45pt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D485C4" wp14:editId="591C6D0B">
                <wp:simplePos x="0" y="0"/>
                <wp:positionH relativeFrom="column">
                  <wp:posOffset>545465</wp:posOffset>
                </wp:positionH>
                <wp:positionV relativeFrom="paragraph">
                  <wp:posOffset>104775</wp:posOffset>
                </wp:positionV>
                <wp:extent cx="1371600" cy="241300"/>
                <wp:effectExtent l="0" t="0" r="19050" b="2540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41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575690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Оформление подписки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0" o:spid="_x0000_s1026" type="#_x0000_t202" style="position:absolute;margin-left:42.95pt;margin-top:8.25pt;width:108pt;height: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" fillcolor="white [3201]" strokecolor="#4f81bd [3204]" strokeweight="2pt">
                <v:textbox>
                  <w:txbxContent>
                    <w:p w:rsidR="00F43DC5" w:rsidRPr="00575690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Оформление подписки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902BB8" wp14:editId="5FE9FAD3">
                <wp:simplePos x="0" y="0"/>
                <wp:positionH relativeFrom="column">
                  <wp:posOffset>532130</wp:posOffset>
                </wp:positionH>
                <wp:positionV relativeFrom="paragraph">
                  <wp:posOffset>-212725</wp:posOffset>
                </wp:positionV>
                <wp:extent cx="1365250" cy="228600"/>
                <wp:effectExtent l="0" t="0" r="25400" b="1905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575690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Чтение книги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27" type="#_x0000_t202" style="position:absolute;margin-left:41.9pt;margin-top:-16.75pt;width:107.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" fillcolor="white [3201]" strokecolor="#4f81bd [3204]" strokeweight="2pt">
                <v:textbox>
                  <w:txbxContent>
                    <w:p w:rsidR="00F43DC5" w:rsidRPr="00575690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Чтение книги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484759" wp14:editId="25E5DAE1">
                <wp:simplePos x="0" y="0"/>
                <wp:positionH relativeFrom="column">
                  <wp:posOffset>546042</wp:posOffset>
                </wp:positionH>
                <wp:positionV relativeFrom="paragraph">
                  <wp:posOffset>-530744</wp:posOffset>
                </wp:positionV>
                <wp:extent cx="1358900" cy="228600"/>
                <wp:effectExtent l="0" t="0" r="12700" b="1905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575690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Личный п</w:t>
                            </w:r>
                            <w:r w:rsidRPr="00575690">
                              <w:rPr>
                                <w:sz w:val="16"/>
                                <w:szCs w:val="16"/>
                              </w:rPr>
                              <w:t>рофиль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28" type="#_x0000_t202" style="position:absolute;margin-left:43pt;margin-top:-41.8pt;width:107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" fillcolor="white [3201]" strokecolor="#4f81bd [3204]" strokeweight="2pt">
                <v:textbox>
                  <w:txbxContent>
                    <w:p w:rsidR="00F43DC5" w:rsidRPr="00575690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Личный п</w:t>
                      </w:r>
                      <w:r w:rsidRPr="00575690">
                        <w:rPr>
                          <w:sz w:val="16"/>
                          <w:szCs w:val="16"/>
                        </w:rPr>
                        <w:t>рофиль</w:t>
                      </w:r>
                    </w:p>
                  </w:txbxContent>
                </v:textbox>
              </v:shape>
            </w:pict>
          </mc:Fallback>
        </mc:AlternateContent>
      </w:r>
    </w:p>
    <w:p w:rsidR="00F43DC5" w:rsidRDefault="00F43DC5" w:rsidP="00F43DC5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0AB064" wp14:editId="7B1DF78B">
                <wp:simplePos x="0" y="0"/>
                <wp:positionH relativeFrom="column">
                  <wp:posOffset>139065</wp:posOffset>
                </wp:positionH>
                <wp:positionV relativeFrom="paragraph">
                  <wp:posOffset>252096</wp:posOffset>
                </wp:positionV>
                <wp:extent cx="371937" cy="491835"/>
                <wp:effectExtent l="0" t="38100" r="47625" b="2286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937" cy="491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10.95pt;margin-top:19.85pt;width:29.3pt;height:38.7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AE7C11" wp14:editId="0BDA79A9">
                <wp:simplePos x="0" y="0"/>
                <wp:positionH relativeFrom="column">
                  <wp:posOffset>532188</wp:posOffset>
                </wp:positionH>
                <wp:positionV relativeFrom="paragraph">
                  <wp:posOffset>156845</wp:posOffset>
                </wp:positionV>
                <wp:extent cx="1365250" cy="228600"/>
                <wp:effectExtent l="0" t="0" r="25400" b="1905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575690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Написание рецензии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29" type="#_x0000_t202" style="position:absolute;margin-left:41.9pt;margin-top:12.35pt;width:107.5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" fillcolor="white [3201]" strokecolor="#4f81bd [3204]" strokeweight="2pt">
                <v:textbox>
                  <w:txbxContent>
                    <w:p w:rsidR="00F43DC5" w:rsidRPr="00575690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Написание рецензии</w:t>
                      </w:r>
                    </w:p>
                  </w:txbxContent>
                </v:textbox>
              </v:shape>
            </w:pict>
          </mc:Fallback>
        </mc:AlternateContent>
      </w:r>
    </w:p>
    <w:p w:rsidR="00F43DC5" w:rsidRDefault="00F43DC5" w:rsidP="00F43DC5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7A07EF" wp14:editId="7F8F36DC">
                <wp:simplePos x="0" y="0"/>
                <wp:positionH relativeFrom="column">
                  <wp:posOffset>1891261</wp:posOffset>
                </wp:positionH>
                <wp:positionV relativeFrom="paragraph">
                  <wp:posOffset>59921</wp:posOffset>
                </wp:positionV>
                <wp:extent cx="879764" cy="1752600"/>
                <wp:effectExtent l="0" t="0" r="53975" b="571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764" cy="175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8" o:spid="_x0000_s1026" type="#_x0000_t32" style="position:absolute;margin-left:148.9pt;margin-top:4.7pt;width:69.25pt;height:13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388A5D" wp14:editId="7820CF99">
                <wp:simplePos x="0" y="0"/>
                <wp:positionH relativeFrom="column">
                  <wp:posOffset>139065</wp:posOffset>
                </wp:positionH>
                <wp:positionV relativeFrom="paragraph">
                  <wp:posOffset>289098</wp:posOffset>
                </wp:positionV>
                <wp:extent cx="385445" cy="131214"/>
                <wp:effectExtent l="0" t="57150" r="0" b="2159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445" cy="131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10.95pt;margin-top:22.75pt;width:30.35pt;height:10.3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C91B2B" wp14:editId="4723FA64">
                <wp:simplePos x="0" y="0"/>
                <wp:positionH relativeFrom="column">
                  <wp:posOffset>525260</wp:posOffset>
                </wp:positionH>
                <wp:positionV relativeFrom="paragraph">
                  <wp:posOffset>189230</wp:posOffset>
                </wp:positionV>
                <wp:extent cx="1365250" cy="228600"/>
                <wp:effectExtent l="0" t="0" r="25400" b="1905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575690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Оценка книги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30" type="#_x0000_t202" style="position:absolute;margin-left:41.35pt;margin-top:14.9pt;width:107.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" fillcolor="white [3201]" strokecolor="#4f81bd [3204]" strokeweight="2pt">
                <v:textbox>
                  <w:txbxContent>
                    <w:p w:rsidR="00F43DC5" w:rsidRPr="00575690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Оценка книги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49A9E4" wp14:editId="07076852">
                <wp:simplePos x="0" y="0"/>
                <wp:positionH relativeFrom="column">
                  <wp:posOffset>-172085</wp:posOffset>
                </wp:positionH>
                <wp:positionV relativeFrom="paragraph">
                  <wp:posOffset>288290</wp:posOffset>
                </wp:positionV>
                <wp:extent cx="133350" cy="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5pt,22.7pt" to="-3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9D91F" wp14:editId="404B511B">
                <wp:simplePos x="0" y="0"/>
                <wp:positionH relativeFrom="column">
                  <wp:posOffset>-26035</wp:posOffset>
                </wp:positionH>
                <wp:positionV relativeFrom="paragraph">
                  <wp:posOffset>288290</wp:posOffset>
                </wp:positionV>
                <wp:extent cx="13335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05pt,22.7pt" to="8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3404B" wp14:editId="74763BA9">
                <wp:simplePos x="0" y="0"/>
                <wp:positionH relativeFrom="column">
                  <wp:posOffset>-70485</wp:posOffset>
                </wp:positionH>
                <wp:positionV relativeFrom="paragraph">
                  <wp:posOffset>186690</wp:posOffset>
                </wp:positionV>
                <wp:extent cx="88900" cy="95250"/>
                <wp:effectExtent l="0" t="0" r="25400" b="19050"/>
                <wp:wrapNone/>
                <wp:docPr id="47" name="Блок-схема: узе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7" o:spid="_x0000_s1026" type="#_x0000_t120" style="position:absolute;margin-left:-5.55pt;margin-top:14.7pt;width:7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DBA7FF" wp14:editId="63C8C72A">
                <wp:simplePos x="0" y="0"/>
                <wp:positionH relativeFrom="column">
                  <wp:posOffset>-26035</wp:posOffset>
                </wp:positionH>
                <wp:positionV relativeFrom="paragraph">
                  <wp:posOffset>288290</wp:posOffset>
                </wp:positionV>
                <wp:extent cx="0" cy="215900"/>
                <wp:effectExtent l="0" t="0" r="19050" b="1270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22.7pt" to="-2.0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" strokecolor="black [3040]"/>
            </w:pict>
          </mc:Fallback>
        </mc:AlternateContent>
      </w:r>
    </w:p>
    <w:p w:rsidR="00F43DC5" w:rsidRDefault="00F43DC5" w:rsidP="00F43DC5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8D74E5" wp14:editId="55CA387A">
                <wp:simplePos x="0" y="0"/>
                <wp:positionH relativeFrom="column">
                  <wp:posOffset>-248285</wp:posOffset>
                </wp:positionH>
                <wp:positionV relativeFrom="paragraph">
                  <wp:posOffset>94615</wp:posOffset>
                </wp:positionV>
                <wp:extent cx="111125" cy="127000"/>
                <wp:effectExtent l="0" t="0" r="22225" b="2540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5pt,7.45pt" to="-10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E57E81" wp14:editId="04330112">
                <wp:simplePos x="0" y="0"/>
                <wp:positionH relativeFrom="column">
                  <wp:posOffset>-304280</wp:posOffset>
                </wp:positionH>
                <wp:positionV relativeFrom="paragraph">
                  <wp:posOffset>55938</wp:posOffset>
                </wp:positionV>
                <wp:extent cx="173181" cy="40755"/>
                <wp:effectExtent l="0" t="0" r="17780" b="3556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181" cy="40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95pt,4.4pt" to="-10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BCB9BA" wp14:editId="6A2DD229">
                <wp:simplePos x="0" y="0"/>
                <wp:positionH relativeFrom="column">
                  <wp:posOffset>-172662</wp:posOffset>
                </wp:positionH>
                <wp:positionV relativeFrom="paragraph">
                  <wp:posOffset>96693</wp:posOffset>
                </wp:positionV>
                <wp:extent cx="41563" cy="3964363"/>
                <wp:effectExtent l="819150" t="0" r="15875" b="36195"/>
                <wp:wrapNone/>
                <wp:docPr id="51" name="Скругленн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63" cy="3964363"/>
                        </a:xfrm>
                        <a:prstGeom prst="curvedConnector3">
                          <a:avLst>
                            <a:gd name="adj1" fmla="val -196704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51" o:spid="_x0000_s1026" type="#_x0000_t38" style="position:absolute;margin-left:-13.6pt;margin-top:7.6pt;width:3.25pt;height:312.1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" adj="-424881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E45492" wp14:editId="248D518A">
                <wp:simplePos x="0" y="0"/>
                <wp:positionH relativeFrom="column">
                  <wp:posOffset>1898015</wp:posOffset>
                </wp:positionH>
                <wp:positionV relativeFrom="paragraph">
                  <wp:posOffset>55880</wp:posOffset>
                </wp:positionV>
                <wp:extent cx="789305" cy="1510030"/>
                <wp:effectExtent l="0" t="0" r="48895" b="5207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305" cy="151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149.45pt;margin-top:4.4pt;width:62.15pt;height:118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7DCF35" wp14:editId="6183074F">
                <wp:simplePos x="0" y="0"/>
                <wp:positionH relativeFrom="column">
                  <wp:posOffset>513080</wp:posOffset>
                </wp:positionH>
                <wp:positionV relativeFrom="paragraph">
                  <wp:posOffset>187325</wp:posOffset>
                </wp:positionV>
                <wp:extent cx="1365250" cy="387350"/>
                <wp:effectExtent l="0" t="0" r="25400" b="1270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387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Добавление книги</w:t>
                            </w:r>
                          </w:p>
                          <w:p w:rsidR="00F43DC5" w:rsidRPr="000D7A57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 </w:t>
                            </w:r>
                            <w:r w:rsidRPr="000D7A57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Мои книги</w:t>
                            </w:r>
                            <w:r w:rsidRPr="000D7A57">
                              <w:rPr>
                                <w:sz w:val="16"/>
                                <w:szCs w:val="16"/>
                              </w:rPr>
                              <w:t xml:space="preserve">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31" type="#_x0000_t202" style="position:absolute;margin-left:40.4pt;margin-top:14.75pt;width:107.5pt;height:3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" fillcolor="white [3201]" strokecolor="#4f81bd [3204]" strokeweight="2pt">
                <v:textbox>
                  <w:txbxContent>
                    <w:p w:rsidR="00F43DC5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Добавление книги</w:t>
                      </w:r>
                    </w:p>
                    <w:p w:rsidR="00F43DC5" w:rsidRPr="000D7A57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 </w:t>
                      </w:r>
                      <w:r w:rsidRPr="000D7A57"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sz w:val="16"/>
                          <w:szCs w:val="16"/>
                        </w:rPr>
                        <w:t xml:space="preserve"> Мои книги</w:t>
                      </w:r>
                      <w:r w:rsidRPr="000D7A57">
                        <w:rPr>
                          <w:sz w:val="16"/>
                          <w:szCs w:val="16"/>
                        </w:rPr>
                        <w:t xml:space="preserve"> 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BC407B" wp14:editId="2302A645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372110" cy="650875"/>
                <wp:effectExtent l="0" t="0" r="85090" b="5397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6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12pt;margin-top:7.65pt;width:29.3pt;height:51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B17B03" wp14:editId="2EC8E2AE">
                <wp:simplePos x="0" y="0"/>
                <wp:positionH relativeFrom="column">
                  <wp:posOffset>139065</wp:posOffset>
                </wp:positionH>
                <wp:positionV relativeFrom="paragraph">
                  <wp:posOffset>96693</wp:posOffset>
                </wp:positionV>
                <wp:extent cx="372110" cy="229408"/>
                <wp:effectExtent l="0" t="0" r="85090" b="5651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2294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10.95pt;margin-top:7.6pt;width:29.3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CF6B7" wp14:editId="6581AB96">
                <wp:simplePos x="0" y="0"/>
                <wp:positionH relativeFrom="column">
                  <wp:posOffset>-133985</wp:posOffset>
                </wp:positionH>
                <wp:positionV relativeFrom="paragraph">
                  <wp:posOffset>180975</wp:posOffset>
                </wp:positionV>
                <wp:extent cx="107950" cy="146050"/>
                <wp:effectExtent l="0" t="0" r="25400" b="2540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5pt,14.25pt" to="-2.0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A082EB" wp14:editId="3ACB3AA7">
                <wp:simplePos x="0" y="0"/>
                <wp:positionH relativeFrom="column">
                  <wp:posOffset>-26035</wp:posOffset>
                </wp:positionH>
                <wp:positionV relativeFrom="paragraph">
                  <wp:posOffset>180975</wp:posOffset>
                </wp:positionV>
                <wp:extent cx="88900" cy="146050"/>
                <wp:effectExtent l="0" t="0" r="25400" b="2540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05pt,14.25pt" to="4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" strokecolor="black [3040]"/>
            </w:pict>
          </mc:Fallback>
        </mc:AlternateContent>
      </w:r>
    </w:p>
    <w:p w:rsidR="00F43DC5" w:rsidRDefault="00F43DC5" w:rsidP="00F43DC5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95E4DF" wp14:editId="0E7A0E70">
                <wp:simplePos x="0" y="0"/>
                <wp:positionH relativeFrom="column">
                  <wp:posOffset>1877810</wp:posOffset>
                </wp:positionH>
                <wp:positionV relativeFrom="paragraph">
                  <wp:posOffset>176703</wp:posOffset>
                </wp:positionV>
                <wp:extent cx="775855" cy="1136015"/>
                <wp:effectExtent l="0" t="0" r="81915" b="6413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855" cy="1136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0" o:spid="_x0000_s1026" type="#_x0000_t32" style="position:absolute;margin-left:147.85pt;margin-top:13.9pt;width:61.1pt;height:89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88A6D7" wp14:editId="4475833C">
                <wp:simplePos x="0" y="0"/>
                <wp:positionH relativeFrom="column">
                  <wp:posOffset>-1038513</wp:posOffset>
                </wp:positionH>
                <wp:positionV relativeFrom="paragraph">
                  <wp:posOffset>72563</wp:posOffset>
                </wp:positionV>
                <wp:extent cx="1358900" cy="332220"/>
                <wp:effectExtent l="0" t="0" r="12700" b="10795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3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575690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Авторизированный 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032" type="#_x0000_t202" style="position:absolute;margin-left:-81.75pt;margin-top:5.7pt;width:107pt;height:2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" fillcolor="white [3201]" strokeweight=".5pt">
                <v:textbox>
                  <w:txbxContent>
                    <w:p w:rsidR="00F43DC5" w:rsidRPr="00575690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Авторизированный пользователь</w:t>
                      </w:r>
                    </w:p>
                  </w:txbxContent>
                </v:textbox>
              </v:shape>
            </w:pict>
          </mc:Fallback>
        </mc:AlternateContent>
      </w:r>
    </w:p>
    <w:p w:rsidR="00F43DC5" w:rsidRDefault="00F43DC5" w:rsidP="00F43DC5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387BAC" wp14:editId="70ED5E62">
                <wp:simplePos x="0" y="0"/>
                <wp:positionH relativeFrom="column">
                  <wp:posOffset>1891665</wp:posOffset>
                </wp:positionH>
                <wp:positionV relativeFrom="paragraph">
                  <wp:posOffset>165215</wp:posOffset>
                </wp:positionV>
                <wp:extent cx="762000" cy="914400"/>
                <wp:effectExtent l="0" t="0" r="76200" b="571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1" o:spid="_x0000_s1026" type="#_x0000_t32" style="position:absolute;margin-left:148.95pt;margin-top:13pt;width:60pt;height:1in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4ABAD4" wp14:editId="16EE4025">
                <wp:simplePos x="0" y="0"/>
                <wp:positionH relativeFrom="column">
                  <wp:posOffset>-23149</wp:posOffset>
                </wp:positionH>
                <wp:positionV relativeFrom="paragraph">
                  <wp:posOffset>158288</wp:posOffset>
                </wp:positionV>
                <wp:extent cx="0" cy="831273"/>
                <wp:effectExtent l="95250" t="38100" r="57150" b="2603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12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2" o:spid="_x0000_s1026" type="#_x0000_t32" style="position:absolute;margin-left:-1.8pt;margin-top:12.45pt;width:0;height:65.4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1F78D9" wp14:editId="4B6BF985">
                <wp:simplePos x="0" y="0"/>
                <wp:positionH relativeFrom="column">
                  <wp:posOffset>525260</wp:posOffset>
                </wp:positionH>
                <wp:positionV relativeFrom="paragraph">
                  <wp:posOffset>2424</wp:posOffset>
                </wp:positionV>
                <wp:extent cx="1365250" cy="228600"/>
                <wp:effectExtent l="0" t="0" r="25400" b="19050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0D7A57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Написание комментариев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2" o:spid="_x0000_s1033" type="#_x0000_t202" style="position:absolute;margin-left:41.35pt;margin-top:.2pt;width:107.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" fillcolor="white [3201]" strokecolor="#4f81bd [3204]" strokeweight="2pt">
                <v:textbox>
                  <w:txbxContent>
                    <w:p w:rsidR="00F43DC5" w:rsidRPr="000D7A57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Написание комментариев</w:t>
                      </w:r>
                    </w:p>
                  </w:txbxContent>
                </v:textbox>
              </v:shape>
            </w:pict>
          </mc:Fallback>
        </mc:AlternateContent>
      </w:r>
    </w:p>
    <w:p w:rsidR="00F43DC5" w:rsidRDefault="00F43DC5" w:rsidP="00F43DC5"/>
    <w:p w:rsidR="00F43DC5" w:rsidRDefault="00F43DC5" w:rsidP="00F43DC5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50313F" wp14:editId="077DEDC5">
                <wp:simplePos x="0" y="0"/>
                <wp:positionH relativeFrom="column">
                  <wp:posOffset>1947083</wp:posOffset>
                </wp:positionH>
                <wp:positionV relativeFrom="paragraph">
                  <wp:posOffset>308495</wp:posOffset>
                </wp:positionV>
                <wp:extent cx="740814" cy="408362"/>
                <wp:effectExtent l="0" t="0" r="40640" b="6794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814" cy="4083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3" o:spid="_x0000_s1026" type="#_x0000_t32" style="position:absolute;margin-left:153.3pt;margin-top:24.3pt;width:58.35pt;height:32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1754AB" wp14:editId="6B17DD24">
                <wp:simplePos x="0" y="0"/>
                <wp:positionH relativeFrom="column">
                  <wp:posOffset>3471083</wp:posOffset>
                </wp:positionH>
                <wp:positionV relativeFrom="paragraph">
                  <wp:posOffset>273858</wp:posOffset>
                </wp:positionV>
                <wp:extent cx="670329" cy="332509"/>
                <wp:effectExtent l="19050" t="0" r="15875" b="6794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329" cy="3325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3" o:spid="_x0000_s1026" type="#_x0000_t32" style="position:absolute;margin-left:273.3pt;margin-top:21.55pt;width:52.8pt;height:26.2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8B90B0" wp14:editId="3E3A64EA">
                <wp:simplePos x="0" y="0"/>
                <wp:positionH relativeFrom="column">
                  <wp:posOffset>4160982</wp:posOffset>
                </wp:positionH>
                <wp:positionV relativeFrom="paragraph">
                  <wp:posOffset>151534</wp:posOffset>
                </wp:positionV>
                <wp:extent cx="1358900" cy="228600"/>
                <wp:effectExtent l="0" t="0" r="12700" b="19050"/>
                <wp:wrapNone/>
                <wp:docPr id="78" name="Пол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575690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Запрос 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8" o:spid="_x0000_s1034" type="#_x0000_t202" style="position:absolute;margin-left:327.65pt;margin-top:11.95pt;width:107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" fillcolor="white [3201]" strokecolor="#4f81bd [3204]" strokeweight="2pt">
                <v:textbox>
                  <w:txbxContent>
                    <w:p w:rsidR="00F43DC5" w:rsidRPr="00575690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Запрос авторизации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3E2897" wp14:editId="28A822EA">
                <wp:simplePos x="0" y="0"/>
                <wp:positionH relativeFrom="column">
                  <wp:posOffset>159847</wp:posOffset>
                </wp:positionH>
                <wp:positionV relativeFrom="paragraph">
                  <wp:posOffset>273858</wp:posOffset>
                </wp:positionV>
                <wp:extent cx="413673" cy="443346"/>
                <wp:effectExtent l="0" t="38100" r="62865" b="3302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673" cy="4433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12.6pt;margin-top:21.55pt;width:32.55pt;height:34.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5040BA" wp14:editId="02CFF19F">
                <wp:simplePos x="0" y="0"/>
                <wp:positionH relativeFrom="column">
                  <wp:posOffset>577215</wp:posOffset>
                </wp:positionH>
                <wp:positionV relativeFrom="paragraph">
                  <wp:posOffset>207010</wp:posOffset>
                </wp:positionV>
                <wp:extent cx="1365250" cy="228600"/>
                <wp:effectExtent l="0" t="0" r="25400" b="19050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575690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4" o:spid="_x0000_s1035" type="#_x0000_t202" style="position:absolute;margin-left:45.45pt;margin-top:16.3pt;width:107.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" fillcolor="white [3201]" strokecolor="#4f81bd [3204]" strokeweight="2pt">
                <v:textbox>
                  <w:txbxContent>
                    <w:p w:rsidR="00F43DC5" w:rsidRPr="00575690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Регистрация</w:t>
                      </w:r>
                    </w:p>
                  </w:txbxContent>
                </v:textbox>
              </v:shape>
            </w:pict>
          </mc:Fallback>
        </mc:AlternateContent>
      </w:r>
    </w:p>
    <w:p w:rsidR="00F43DC5" w:rsidRDefault="00F43DC5" w:rsidP="00F43DC5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751043" wp14:editId="6BFDE0B0">
                <wp:simplePos x="0" y="0"/>
                <wp:positionH relativeFrom="column">
                  <wp:posOffset>5557347</wp:posOffset>
                </wp:positionH>
                <wp:positionV relativeFrom="paragraph">
                  <wp:posOffset>54552</wp:posOffset>
                </wp:positionV>
                <wp:extent cx="262082" cy="415637"/>
                <wp:effectExtent l="38100" t="38100" r="24130" b="2286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082" cy="4156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0" o:spid="_x0000_s1026" type="#_x0000_t32" style="position:absolute;margin-left:437.6pt;margin-top:4.3pt;width:20.65pt;height:32.75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A1A492" wp14:editId="2533266B">
                <wp:simplePos x="0" y="0"/>
                <wp:positionH relativeFrom="column">
                  <wp:posOffset>575483</wp:posOffset>
                </wp:positionH>
                <wp:positionV relativeFrom="paragraph">
                  <wp:posOffset>283152</wp:posOffset>
                </wp:positionV>
                <wp:extent cx="1365250" cy="222828"/>
                <wp:effectExtent l="0" t="0" r="25400" b="2540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28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0D7A57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5" o:spid="_x0000_s1036" type="#_x0000_t202" style="position:absolute;margin-left:45.3pt;margin-top:22.3pt;width:107.5pt;height:17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" fillcolor="white [3201]" strokecolor="#4f81bd [3204]" strokeweight="2pt">
                <v:textbox>
                  <w:txbxContent>
                    <w:p w:rsidR="00F43DC5" w:rsidRPr="000D7A57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Авторизация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55A53F" wp14:editId="0EB13B94">
                <wp:simplePos x="0" y="0"/>
                <wp:positionH relativeFrom="column">
                  <wp:posOffset>5925820</wp:posOffset>
                </wp:positionH>
                <wp:positionV relativeFrom="paragraph">
                  <wp:posOffset>289560</wp:posOffset>
                </wp:positionV>
                <wp:extent cx="0" cy="215900"/>
                <wp:effectExtent l="0" t="0" r="19050" b="1270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6pt,22.8pt" to="466.6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476080" wp14:editId="0D4DF023">
                <wp:simplePos x="0" y="0"/>
                <wp:positionH relativeFrom="column">
                  <wp:posOffset>5790565</wp:posOffset>
                </wp:positionH>
                <wp:positionV relativeFrom="paragraph">
                  <wp:posOffset>287655</wp:posOffset>
                </wp:positionV>
                <wp:extent cx="133350" cy="0"/>
                <wp:effectExtent l="0" t="0" r="19050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95pt,22.65pt" to="466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0215D5" wp14:editId="250C38D0">
                <wp:simplePos x="0" y="0"/>
                <wp:positionH relativeFrom="column">
                  <wp:posOffset>5930265</wp:posOffset>
                </wp:positionH>
                <wp:positionV relativeFrom="paragraph">
                  <wp:posOffset>287655</wp:posOffset>
                </wp:positionV>
                <wp:extent cx="133350" cy="0"/>
                <wp:effectExtent l="0" t="0" r="1905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95pt,22.65pt" to="477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EC5263" wp14:editId="6521941A">
                <wp:simplePos x="0" y="0"/>
                <wp:positionH relativeFrom="column">
                  <wp:posOffset>5883275</wp:posOffset>
                </wp:positionH>
                <wp:positionV relativeFrom="paragraph">
                  <wp:posOffset>192405</wp:posOffset>
                </wp:positionV>
                <wp:extent cx="88900" cy="95250"/>
                <wp:effectExtent l="0" t="0" r="25400" b="19050"/>
                <wp:wrapNone/>
                <wp:docPr id="70" name="Блок-схема: узе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70" o:spid="_x0000_s1026" type="#_x0000_t120" style="position:absolute;margin-left:463.25pt;margin-top:15.15pt;width:7pt;height: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3B981D" wp14:editId="0D47753E">
                <wp:simplePos x="0" y="0"/>
                <wp:positionH relativeFrom="column">
                  <wp:posOffset>2856491</wp:posOffset>
                </wp:positionH>
                <wp:positionV relativeFrom="paragraph">
                  <wp:posOffset>287655</wp:posOffset>
                </wp:positionV>
                <wp:extent cx="133350" cy="0"/>
                <wp:effectExtent l="0" t="0" r="1905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22.65pt" to="235.4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6983CC" wp14:editId="2FF1EC65">
                <wp:simplePos x="0" y="0"/>
                <wp:positionH relativeFrom="column">
                  <wp:posOffset>2983865</wp:posOffset>
                </wp:positionH>
                <wp:positionV relativeFrom="paragraph">
                  <wp:posOffset>287655</wp:posOffset>
                </wp:positionV>
                <wp:extent cx="133350" cy="0"/>
                <wp:effectExtent l="0" t="0" r="190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5pt,22.65pt" to="245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06BCE0" wp14:editId="7088C393">
                <wp:simplePos x="0" y="0"/>
                <wp:positionH relativeFrom="column">
                  <wp:posOffset>2939415</wp:posOffset>
                </wp:positionH>
                <wp:positionV relativeFrom="paragraph">
                  <wp:posOffset>186055</wp:posOffset>
                </wp:positionV>
                <wp:extent cx="88900" cy="95250"/>
                <wp:effectExtent l="0" t="0" r="25400" b="19050"/>
                <wp:wrapNone/>
                <wp:docPr id="74" name="Блок-схема: узе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74" o:spid="_x0000_s1026" type="#_x0000_t120" style="position:absolute;margin-left:231.45pt;margin-top:14.65pt;width:7pt;height: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C3D550" wp14:editId="78DB4217">
                <wp:simplePos x="0" y="0"/>
                <wp:positionH relativeFrom="column">
                  <wp:posOffset>2990215</wp:posOffset>
                </wp:positionH>
                <wp:positionV relativeFrom="paragraph">
                  <wp:posOffset>281305</wp:posOffset>
                </wp:positionV>
                <wp:extent cx="0" cy="215900"/>
                <wp:effectExtent l="0" t="0" r="19050" b="1270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45pt,22.15pt" to="235.4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835901" wp14:editId="5FFA3D60">
                <wp:simplePos x="0" y="0"/>
                <wp:positionH relativeFrom="column">
                  <wp:posOffset>-172085</wp:posOffset>
                </wp:positionH>
                <wp:positionV relativeFrom="paragraph">
                  <wp:posOffset>288290</wp:posOffset>
                </wp:positionV>
                <wp:extent cx="133350" cy="0"/>
                <wp:effectExtent l="0" t="0" r="1905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5pt,22.7pt" to="-3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1166B1" wp14:editId="1C9D4D79">
                <wp:simplePos x="0" y="0"/>
                <wp:positionH relativeFrom="column">
                  <wp:posOffset>-26035</wp:posOffset>
                </wp:positionH>
                <wp:positionV relativeFrom="paragraph">
                  <wp:posOffset>288290</wp:posOffset>
                </wp:positionV>
                <wp:extent cx="133350" cy="0"/>
                <wp:effectExtent l="0" t="0" r="190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05pt,22.7pt" to="8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B1E523" wp14:editId="18B042D0">
                <wp:simplePos x="0" y="0"/>
                <wp:positionH relativeFrom="column">
                  <wp:posOffset>-70485</wp:posOffset>
                </wp:positionH>
                <wp:positionV relativeFrom="paragraph">
                  <wp:posOffset>186690</wp:posOffset>
                </wp:positionV>
                <wp:extent cx="88900" cy="95250"/>
                <wp:effectExtent l="0" t="0" r="25400" b="19050"/>
                <wp:wrapNone/>
                <wp:docPr id="79" name="Блок-схема: узе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79" o:spid="_x0000_s1026" type="#_x0000_t120" style="position:absolute;margin-left:-5.55pt;margin-top:14.7pt;width:7pt;height: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FFE9E6" wp14:editId="40BCE935">
                <wp:simplePos x="0" y="0"/>
                <wp:positionH relativeFrom="column">
                  <wp:posOffset>-26035</wp:posOffset>
                </wp:positionH>
                <wp:positionV relativeFrom="paragraph">
                  <wp:posOffset>288290</wp:posOffset>
                </wp:positionV>
                <wp:extent cx="0" cy="215900"/>
                <wp:effectExtent l="0" t="0" r="19050" b="1270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22.7pt" to="-2.0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" strokecolor="black [3040]"/>
            </w:pict>
          </mc:Fallback>
        </mc:AlternateContent>
      </w:r>
    </w:p>
    <w:p w:rsidR="00F43DC5" w:rsidRDefault="00F43DC5" w:rsidP="00F43DC5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4B6920" wp14:editId="2A0CC66B">
                <wp:simplePos x="0" y="0"/>
                <wp:positionH relativeFrom="column">
                  <wp:posOffset>1947083</wp:posOffset>
                </wp:positionH>
                <wp:positionV relativeFrom="paragraph">
                  <wp:posOffset>70774</wp:posOffset>
                </wp:positionV>
                <wp:extent cx="706062" cy="111991"/>
                <wp:effectExtent l="0" t="0" r="75565" b="9779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062" cy="1119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4" o:spid="_x0000_s1026" type="#_x0000_t32" style="position:absolute;margin-left:153.3pt;margin-top:5.55pt;width:55.6pt;height:8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24CFE3" wp14:editId="6A480936">
                <wp:simplePos x="0" y="0"/>
                <wp:positionH relativeFrom="column">
                  <wp:posOffset>3471083</wp:posOffset>
                </wp:positionH>
                <wp:positionV relativeFrom="paragraph">
                  <wp:posOffset>105410</wp:posOffset>
                </wp:positionV>
                <wp:extent cx="697230" cy="172374"/>
                <wp:effectExtent l="38100" t="57150" r="26670" b="3746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7230" cy="172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4" o:spid="_x0000_s1026" type="#_x0000_t32" style="position:absolute;margin-left:273.3pt;margin-top:8.3pt;width:54.9pt;height:13.5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963CF9" wp14:editId="66AE0CEC">
                <wp:simplePos x="0" y="0"/>
                <wp:positionH relativeFrom="column">
                  <wp:posOffset>3436447</wp:posOffset>
                </wp:positionH>
                <wp:positionV relativeFrom="paragraph">
                  <wp:posOffset>258099</wp:posOffset>
                </wp:positionV>
                <wp:extent cx="732271" cy="678181"/>
                <wp:effectExtent l="38100" t="38100" r="29845" b="2667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2271" cy="678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270.6pt;margin-top:20.3pt;width:57.65pt;height:53.4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32AC3A" wp14:editId="3905F587">
                <wp:simplePos x="0" y="0"/>
                <wp:positionH relativeFrom="column">
                  <wp:posOffset>5562600</wp:posOffset>
                </wp:positionH>
                <wp:positionV relativeFrom="paragraph">
                  <wp:posOffset>146050</wp:posOffset>
                </wp:positionV>
                <wp:extent cx="261620" cy="748030"/>
                <wp:effectExtent l="57150" t="0" r="24130" b="5207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20" cy="748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438pt;margin-top:11.5pt;width:20.6pt;height:58.9pt;flip:x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A90852" wp14:editId="53B1082E">
                <wp:simplePos x="0" y="0"/>
                <wp:positionH relativeFrom="column">
                  <wp:posOffset>5563120</wp:posOffset>
                </wp:positionH>
                <wp:positionV relativeFrom="paragraph">
                  <wp:posOffset>146627</wp:posOffset>
                </wp:positionV>
                <wp:extent cx="256309" cy="111183"/>
                <wp:effectExtent l="38100" t="0" r="29845" b="6032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309" cy="1111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5" o:spid="_x0000_s1026" type="#_x0000_t32" style="position:absolute;margin-left:438.05pt;margin-top:11.55pt;width:20.2pt;height:8.7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93B71C" wp14:editId="42E48450">
                <wp:simplePos x="0" y="0"/>
                <wp:positionH relativeFrom="column">
                  <wp:posOffset>4197062</wp:posOffset>
                </wp:positionH>
                <wp:positionV relativeFrom="paragraph">
                  <wp:posOffset>149572</wp:posOffset>
                </wp:positionV>
                <wp:extent cx="1358900" cy="228600"/>
                <wp:effectExtent l="0" t="0" r="12700" b="19050"/>
                <wp:wrapNone/>
                <wp:docPr id="96" name="Пол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575690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Запрос каталога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6" o:spid="_x0000_s1037" type="#_x0000_t202" style="position:absolute;margin-left:330.5pt;margin-top:11.8pt;width:107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" fillcolor="white [3201]" strokecolor="#4f81bd [3204]" strokeweight="2pt">
                <v:textbox>
                  <w:txbxContent>
                    <w:p w:rsidR="00F43DC5" w:rsidRPr="00575690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Запрос каталога книг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B4D46B" wp14:editId="5B45E12A">
                <wp:simplePos x="0" y="0"/>
                <wp:positionH relativeFrom="column">
                  <wp:posOffset>568325</wp:posOffset>
                </wp:positionH>
                <wp:positionV relativeFrom="paragraph">
                  <wp:posOffset>292100</wp:posOffset>
                </wp:positionV>
                <wp:extent cx="1365250" cy="262890"/>
                <wp:effectExtent l="0" t="0" r="25400" b="22860"/>
                <wp:wrapNone/>
                <wp:docPr id="97" name="Пол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62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0D7A57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Просмотр каталога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7" o:spid="_x0000_s1038" type="#_x0000_t202" style="position:absolute;margin-left:44.75pt;margin-top:23pt;width:107.5pt;height:20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" fillcolor="white [3201]" strokecolor="#4f81bd [3204]" strokeweight="2pt">
                <v:textbox>
                  <w:txbxContent>
                    <w:p w:rsidR="00F43DC5" w:rsidRPr="000D7A57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Просмотр каталога книг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DBEF5C" wp14:editId="6A7A73DC">
                <wp:simplePos x="0" y="0"/>
                <wp:positionH relativeFrom="column">
                  <wp:posOffset>152400</wp:posOffset>
                </wp:positionH>
                <wp:positionV relativeFrom="paragraph">
                  <wp:posOffset>35560</wp:posOffset>
                </wp:positionV>
                <wp:extent cx="413385" cy="34290"/>
                <wp:effectExtent l="0" t="76200" r="5715" b="8001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" cy="34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8" o:spid="_x0000_s1026" type="#_x0000_t32" style="position:absolute;margin-left:12pt;margin-top:2.8pt;width:32.55pt;height:2.7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BBBE26" wp14:editId="1B7AA1FB">
                <wp:simplePos x="0" y="0"/>
                <wp:positionH relativeFrom="column">
                  <wp:posOffset>159385</wp:posOffset>
                </wp:positionH>
                <wp:positionV relativeFrom="paragraph">
                  <wp:posOffset>70485</wp:posOffset>
                </wp:positionV>
                <wp:extent cx="406400" cy="304800"/>
                <wp:effectExtent l="0" t="0" r="69850" b="571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9" o:spid="_x0000_s1026" type="#_x0000_t32" style="position:absolute;margin-left:12.55pt;margin-top:5.55pt;width:32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A4DC7F" wp14:editId="31ABC476">
                <wp:simplePos x="0" y="0"/>
                <wp:positionH relativeFrom="column">
                  <wp:posOffset>5923280</wp:posOffset>
                </wp:positionH>
                <wp:positionV relativeFrom="paragraph">
                  <wp:posOffset>174625</wp:posOffset>
                </wp:positionV>
                <wp:extent cx="88900" cy="146050"/>
                <wp:effectExtent l="0" t="0" r="25400" b="2540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6.4pt,13.75pt" to="473.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9CB1EB" wp14:editId="0762500D">
                <wp:simplePos x="0" y="0"/>
                <wp:positionH relativeFrom="column">
                  <wp:posOffset>5817870</wp:posOffset>
                </wp:positionH>
                <wp:positionV relativeFrom="paragraph">
                  <wp:posOffset>175260</wp:posOffset>
                </wp:positionV>
                <wp:extent cx="107950" cy="146050"/>
                <wp:effectExtent l="0" t="0" r="25400" b="2540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1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1pt,13.8pt" to="466.6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A5C7BB" wp14:editId="2FEC35F0">
                <wp:simplePos x="0" y="0"/>
                <wp:positionH relativeFrom="column">
                  <wp:posOffset>2888615</wp:posOffset>
                </wp:positionH>
                <wp:positionV relativeFrom="paragraph">
                  <wp:posOffset>167005</wp:posOffset>
                </wp:positionV>
                <wp:extent cx="107950" cy="146050"/>
                <wp:effectExtent l="0" t="0" r="25400" b="2540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13.15pt" to="235.9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DE0C56" wp14:editId="488BF20B">
                <wp:simplePos x="0" y="0"/>
                <wp:positionH relativeFrom="column">
                  <wp:posOffset>2990215</wp:posOffset>
                </wp:positionH>
                <wp:positionV relativeFrom="paragraph">
                  <wp:posOffset>167005</wp:posOffset>
                </wp:positionV>
                <wp:extent cx="88900" cy="146050"/>
                <wp:effectExtent l="0" t="0" r="25400" b="2540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3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45pt,13.15pt" to="242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16FAE" wp14:editId="6CB63E53">
                <wp:simplePos x="0" y="0"/>
                <wp:positionH relativeFrom="column">
                  <wp:posOffset>-133985</wp:posOffset>
                </wp:positionH>
                <wp:positionV relativeFrom="paragraph">
                  <wp:posOffset>180975</wp:posOffset>
                </wp:positionV>
                <wp:extent cx="107950" cy="146050"/>
                <wp:effectExtent l="0" t="0" r="25400" b="2540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4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5pt,14.25pt" to="-2.0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81E75F" wp14:editId="6095ECAB">
                <wp:simplePos x="0" y="0"/>
                <wp:positionH relativeFrom="column">
                  <wp:posOffset>-26035</wp:posOffset>
                </wp:positionH>
                <wp:positionV relativeFrom="paragraph">
                  <wp:posOffset>180975</wp:posOffset>
                </wp:positionV>
                <wp:extent cx="88900" cy="146050"/>
                <wp:effectExtent l="0" t="0" r="25400" b="2540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5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05pt,14.25pt" to="4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" strokecolor="black [3040]"/>
            </w:pict>
          </mc:Fallback>
        </mc:AlternateContent>
      </w:r>
      <w:r>
        <w:t xml:space="preserve">                                                           </w:t>
      </w:r>
    </w:p>
    <w:p w:rsidR="00F43DC5" w:rsidRDefault="00F43DC5" w:rsidP="00F43DC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A54F0F" wp14:editId="4AD6E4B7">
                <wp:simplePos x="0" y="0"/>
                <wp:positionH relativeFrom="column">
                  <wp:posOffset>2598247</wp:posOffset>
                </wp:positionH>
                <wp:positionV relativeFrom="paragraph">
                  <wp:posOffset>198466</wp:posOffset>
                </wp:positionV>
                <wp:extent cx="720148" cy="228600"/>
                <wp:effectExtent l="0" t="0" r="22860" b="19050"/>
                <wp:wrapNone/>
                <wp:docPr id="106" name="Пол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148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575690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6" o:spid="_x0000_s1039" type="#_x0000_t202" style="position:absolute;margin-left:204.6pt;margin-top:15.65pt;width:56.7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" fillcolor="white [3201]" strokeweight=".5pt">
                <v:textbox>
                  <w:txbxContent>
                    <w:p w:rsidR="00F43DC5" w:rsidRPr="00575690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111A78" wp14:editId="78314D33">
                <wp:simplePos x="0" y="0"/>
                <wp:positionH relativeFrom="column">
                  <wp:posOffset>1947083</wp:posOffset>
                </wp:positionH>
                <wp:positionV relativeFrom="paragraph">
                  <wp:posOffset>5080</wp:posOffset>
                </wp:positionV>
                <wp:extent cx="705485" cy="68695"/>
                <wp:effectExtent l="0" t="76200" r="0" b="4572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485" cy="68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7" o:spid="_x0000_s1026" type="#_x0000_t32" style="position:absolute;margin-left:153.3pt;margin-top:.4pt;width:55.55pt;height:5.4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6B950A" wp14:editId="38416FAF">
                <wp:simplePos x="0" y="0"/>
                <wp:positionH relativeFrom="column">
                  <wp:posOffset>5597525</wp:posOffset>
                </wp:positionH>
                <wp:positionV relativeFrom="paragraph">
                  <wp:posOffset>128905</wp:posOffset>
                </wp:positionV>
                <wp:extent cx="803275" cy="228600"/>
                <wp:effectExtent l="0" t="0" r="15875" b="19050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575690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" o:spid="_x0000_s1040" type="#_x0000_t202" style="position:absolute;margin-left:440.75pt;margin-top:10.15pt;width:63.25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" fillcolor="white [3201]" strokeweight=".5pt">
                <v:textbox>
                  <w:txbxContent>
                    <w:p w:rsidR="00F43DC5" w:rsidRPr="00575690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База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665841" wp14:editId="0E547AA0">
                <wp:simplePos x="0" y="0"/>
                <wp:positionH relativeFrom="column">
                  <wp:posOffset>-983153</wp:posOffset>
                </wp:positionH>
                <wp:positionV relativeFrom="paragraph">
                  <wp:posOffset>136121</wp:posOffset>
                </wp:positionV>
                <wp:extent cx="1358900" cy="360218"/>
                <wp:effectExtent l="0" t="0" r="12700" b="20955"/>
                <wp:wrapNone/>
                <wp:docPr id="109" name="Пол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575690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Неавторизированный 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9" o:spid="_x0000_s1041" type="#_x0000_t202" style="position:absolute;margin-left:-77.4pt;margin-top:10.7pt;width:107pt;height:28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" fillcolor="white [3201]" strokeweight=".5pt">
                <v:textbox>
                  <w:txbxContent>
                    <w:p w:rsidR="00F43DC5" w:rsidRPr="00575690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Неавторизированный пользователь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</w:t>
      </w:r>
    </w:p>
    <w:p w:rsidR="00F43DC5" w:rsidRDefault="00F43DC5" w:rsidP="00F43DC5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F10AC4" wp14:editId="0F36D55A">
                <wp:simplePos x="0" y="0"/>
                <wp:positionH relativeFrom="column">
                  <wp:posOffset>1849755</wp:posOffset>
                </wp:positionH>
                <wp:positionV relativeFrom="paragraph">
                  <wp:posOffset>248920</wp:posOffset>
                </wp:positionV>
                <wp:extent cx="802005" cy="1225550"/>
                <wp:effectExtent l="0" t="38100" r="55245" b="317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005" cy="1225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0" o:spid="_x0000_s1026" type="#_x0000_t32" style="position:absolute;margin-left:145.65pt;margin-top:19.6pt;width:63.15pt;height:96.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A3907F" wp14:editId="2EEB37D2">
                <wp:simplePos x="0" y="0"/>
                <wp:positionH relativeFrom="column">
                  <wp:posOffset>1849755</wp:posOffset>
                </wp:positionH>
                <wp:positionV relativeFrom="paragraph">
                  <wp:posOffset>248920</wp:posOffset>
                </wp:positionV>
                <wp:extent cx="962660" cy="1779905"/>
                <wp:effectExtent l="0" t="38100" r="66040" b="29845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660" cy="1779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1" o:spid="_x0000_s1026" type="#_x0000_t32" style="position:absolute;margin-left:145.65pt;margin-top:19.6pt;width:75.8pt;height:140.1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C94B68" wp14:editId="155E9FA3">
                <wp:simplePos x="0" y="0"/>
                <wp:positionH relativeFrom="column">
                  <wp:posOffset>1877810</wp:posOffset>
                </wp:positionH>
                <wp:positionV relativeFrom="paragraph">
                  <wp:posOffset>103851</wp:posOffset>
                </wp:positionV>
                <wp:extent cx="651164" cy="817419"/>
                <wp:effectExtent l="0" t="38100" r="53975" b="20955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164" cy="8174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2" o:spid="_x0000_s1026" type="#_x0000_t32" style="position:absolute;margin-left:147.85pt;margin-top:8.2pt;width:51.25pt;height:64.3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1EF54C" wp14:editId="40B55095">
                <wp:simplePos x="0" y="0"/>
                <wp:positionH relativeFrom="column">
                  <wp:posOffset>4195445</wp:posOffset>
                </wp:positionH>
                <wp:positionV relativeFrom="paragraph">
                  <wp:posOffset>175260</wp:posOffset>
                </wp:positionV>
                <wp:extent cx="1358900" cy="228600"/>
                <wp:effectExtent l="0" t="0" r="12700" b="1905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575690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Сохранение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3" o:spid="_x0000_s1042" type="#_x0000_t202" style="position:absolute;margin-left:330.35pt;margin-top:13.8pt;width:107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" fillcolor="white [3201]" strokecolor="#4f81bd [3204]" strokeweight="2pt">
                <v:textbox>
                  <w:txbxContent>
                    <w:p w:rsidR="00F43DC5" w:rsidRPr="00575690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Сохранение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E13428" wp14:editId="089A95B6">
                <wp:simplePos x="0" y="0"/>
                <wp:positionH relativeFrom="column">
                  <wp:posOffset>-20262</wp:posOffset>
                </wp:positionH>
                <wp:positionV relativeFrom="paragraph">
                  <wp:posOffset>277033</wp:posOffset>
                </wp:positionV>
                <wp:extent cx="0" cy="706582"/>
                <wp:effectExtent l="95250" t="0" r="114300" b="558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4" o:spid="_x0000_s1026" type="#_x0000_t32" style="position:absolute;margin-left:-1.6pt;margin-top:21.8pt;width:0;height:55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F43DC5" w:rsidRDefault="00F43DC5" w:rsidP="00F43DC5"/>
    <w:p w:rsidR="00F43DC5" w:rsidRDefault="00F43DC5" w:rsidP="00F43DC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6E1CEB" wp14:editId="745826E1">
                <wp:simplePos x="0" y="0"/>
                <wp:positionH relativeFrom="column">
                  <wp:posOffset>139065</wp:posOffset>
                </wp:positionH>
                <wp:positionV relativeFrom="paragraph">
                  <wp:posOffset>205567</wp:posOffset>
                </wp:positionV>
                <wp:extent cx="344401" cy="526473"/>
                <wp:effectExtent l="0" t="38100" r="55880" b="2603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401" cy="5264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5" o:spid="_x0000_s1026" type="#_x0000_t32" style="position:absolute;margin-left:10.95pt;margin-top:16.2pt;width:27.1pt;height:41.4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D878D3" wp14:editId="2FA036DB">
                <wp:simplePos x="0" y="0"/>
                <wp:positionH relativeFrom="column">
                  <wp:posOffset>478501</wp:posOffset>
                </wp:positionH>
                <wp:positionV relativeFrom="paragraph">
                  <wp:posOffset>18530</wp:posOffset>
                </wp:positionV>
                <wp:extent cx="1371600" cy="491837"/>
                <wp:effectExtent l="0" t="0" r="19050" b="22860"/>
                <wp:wrapNone/>
                <wp:docPr id="116" name="Пол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918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575690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Выдача подписки авторизированным пользователям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6" o:spid="_x0000_s1043" type="#_x0000_t202" style="position:absolute;margin-left:37.7pt;margin-top:1.45pt;width:108pt;height:3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" fillcolor="white [3201]" strokecolor="#4f81bd [3204]" strokeweight="2pt">
                <v:textbox>
                  <w:txbxContent>
                    <w:p w:rsidR="00F43DC5" w:rsidRPr="00575690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Выдача подписки авторизированным пользователям</w:t>
                      </w:r>
                    </w:p>
                  </w:txbxContent>
                </v:textbox>
              </v:shape>
            </w:pict>
          </mc:Fallback>
        </mc:AlternateContent>
      </w:r>
    </w:p>
    <w:p w:rsidR="00F43DC5" w:rsidRDefault="00F43DC5" w:rsidP="00F43DC5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65414E" wp14:editId="37872DB2">
                <wp:simplePos x="0" y="0"/>
                <wp:positionH relativeFrom="column">
                  <wp:posOffset>478501</wp:posOffset>
                </wp:positionH>
                <wp:positionV relativeFrom="paragraph">
                  <wp:posOffset>263352</wp:posOffset>
                </wp:positionV>
                <wp:extent cx="1371600" cy="388504"/>
                <wp:effectExtent l="0" t="0" r="19050" b="12065"/>
                <wp:wrapNone/>
                <wp:docPr id="117" name="Пол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885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Редактирование записей</w:t>
                            </w:r>
                          </w:p>
                          <w:p w:rsidR="00F43DC5" w:rsidRPr="00575690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в базе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7" o:spid="_x0000_s1044" type="#_x0000_t202" style="position:absolute;margin-left:37.7pt;margin-top:20.75pt;width:108pt;height:30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" fillcolor="white [3201]" strokecolor="#4f81bd [3204]" strokeweight="2pt">
                <v:textbox>
                  <w:txbxContent>
                    <w:p w:rsidR="00F43DC5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Редактирование записей</w:t>
                      </w:r>
                    </w:p>
                    <w:p w:rsidR="00F43DC5" w:rsidRPr="00575690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в базе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F0CFC4" wp14:editId="4C5F84B1">
                <wp:simplePos x="0" y="0"/>
                <wp:positionH relativeFrom="column">
                  <wp:posOffset>-172085</wp:posOffset>
                </wp:positionH>
                <wp:positionV relativeFrom="paragraph">
                  <wp:posOffset>288290</wp:posOffset>
                </wp:positionV>
                <wp:extent cx="133350" cy="0"/>
                <wp:effectExtent l="0" t="0" r="19050" b="1905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5pt,22.7pt" to="-3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726920" wp14:editId="4B37968A">
                <wp:simplePos x="0" y="0"/>
                <wp:positionH relativeFrom="column">
                  <wp:posOffset>-26035</wp:posOffset>
                </wp:positionH>
                <wp:positionV relativeFrom="paragraph">
                  <wp:posOffset>288290</wp:posOffset>
                </wp:positionV>
                <wp:extent cx="133350" cy="0"/>
                <wp:effectExtent l="0" t="0" r="19050" b="1905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05pt,22.7pt" to="8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970287" wp14:editId="7248B913">
                <wp:simplePos x="0" y="0"/>
                <wp:positionH relativeFrom="column">
                  <wp:posOffset>-70485</wp:posOffset>
                </wp:positionH>
                <wp:positionV relativeFrom="paragraph">
                  <wp:posOffset>186690</wp:posOffset>
                </wp:positionV>
                <wp:extent cx="88900" cy="95250"/>
                <wp:effectExtent l="0" t="0" r="25400" b="19050"/>
                <wp:wrapNone/>
                <wp:docPr id="120" name="Блок-схема: узе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20" o:spid="_x0000_s1026" type="#_x0000_t120" style="position:absolute;margin-left:-5.55pt;margin-top:14.7pt;width:7pt;height: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F10B68" wp14:editId="3C4F7836">
                <wp:simplePos x="0" y="0"/>
                <wp:positionH relativeFrom="column">
                  <wp:posOffset>-26035</wp:posOffset>
                </wp:positionH>
                <wp:positionV relativeFrom="paragraph">
                  <wp:posOffset>288290</wp:posOffset>
                </wp:positionV>
                <wp:extent cx="0" cy="215900"/>
                <wp:effectExtent l="0" t="0" r="19050" b="1270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22.7pt" to="-2.0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" strokecolor="black [3040]"/>
            </w:pict>
          </mc:Fallback>
        </mc:AlternateContent>
      </w:r>
    </w:p>
    <w:p w:rsidR="00F43DC5" w:rsidRDefault="00F43DC5" w:rsidP="00F43DC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C38AF4" wp14:editId="1BB69C97">
                <wp:simplePos x="0" y="0"/>
                <wp:positionH relativeFrom="column">
                  <wp:posOffset>159385</wp:posOffset>
                </wp:positionH>
                <wp:positionV relativeFrom="paragraph">
                  <wp:posOffset>85090</wp:posOffset>
                </wp:positionV>
                <wp:extent cx="323215" cy="567690"/>
                <wp:effectExtent l="0" t="0" r="57785" b="6096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" cy="567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2" o:spid="_x0000_s1026" type="#_x0000_t32" style="position:absolute;margin-left:12.55pt;margin-top:6.7pt;width:25.45pt;height:44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A2208D" wp14:editId="31C796F1">
                <wp:simplePos x="0" y="0"/>
                <wp:positionH relativeFrom="column">
                  <wp:posOffset>139065</wp:posOffset>
                </wp:positionH>
                <wp:positionV relativeFrom="paragraph">
                  <wp:posOffset>85610</wp:posOffset>
                </wp:positionV>
                <wp:extent cx="337474" cy="0"/>
                <wp:effectExtent l="0" t="76200" r="24765" b="11430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4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3" o:spid="_x0000_s1026" type="#_x0000_t32" style="position:absolute;margin-left:10.95pt;margin-top:6.75pt;width:26.5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F66D99" wp14:editId="18D75C74">
                <wp:simplePos x="0" y="0"/>
                <wp:positionH relativeFrom="column">
                  <wp:posOffset>-133985</wp:posOffset>
                </wp:positionH>
                <wp:positionV relativeFrom="paragraph">
                  <wp:posOffset>180975</wp:posOffset>
                </wp:positionV>
                <wp:extent cx="107950" cy="146050"/>
                <wp:effectExtent l="0" t="0" r="25400" b="2540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5pt,14.25pt" to="-2.0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0287C3" wp14:editId="111F1178">
                <wp:simplePos x="0" y="0"/>
                <wp:positionH relativeFrom="column">
                  <wp:posOffset>-26035</wp:posOffset>
                </wp:positionH>
                <wp:positionV relativeFrom="paragraph">
                  <wp:posOffset>180975</wp:posOffset>
                </wp:positionV>
                <wp:extent cx="88900" cy="146050"/>
                <wp:effectExtent l="0" t="0" r="25400" b="2540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5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05pt,14.25pt" to="4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" strokecolor="black [3040]"/>
            </w:pict>
          </mc:Fallback>
        </mc:AlternateContent>
      </w:r>
    </w:p>
    <w:p w:rsidR="00F43DC5" w:rsidRDefault="00F43DC5" w:rsidP="00F43DC5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EDE2F6" wp14:editId="1428E451">
                <wp:simplePos x="0" y="0"/>
                <wp:positionH relativeFrom="column">
                  <wp:posOffset>-986386</wp:posOffset>
                </wp:positionH>
                <wp:positionV relativeFrom="paragraph">
                  <wp:posOffset>186690</wp:posOffset>
                </wp:positionV>
                <wp:extent cx="1358900" cy="228600"/>
                <wp:effectExtent l="0" t="0" r="12700" b="19050"/>
                <wp:wrapNone/>
                <wp:docPr id="126" name="Поле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Pr="00575690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6" o:spid="_x0000_s1045" type="#_x0000_t202" style="position:absolute;margin-left:-77.65pt;margin-top:14.7pt;width:107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" fillcolor="white [3201]" strokeweight=".5pt">
                <v:textbox>
                  <w:txbxContent>
                    <w:p w:rsidR="00F43DC5" w:rsidRPr="00575690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Администратор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CBAEF2" wp14:editId="44036A9B">
                <wp:simplePos x="0" y="0"/>
                <wp:positionH relativeFrom="column">
                  <wp:posOffset>478328</wp:posOffset>
                </wp:positionH>
                <wp:positionV relativeFrom="paragraph">
                  <wp:posOffset>185304</wp:posOffset>
                </wp:positionV>
                <wp:extent cx="1371600" cy="353291"/>
                <wp:effectExtent l="0" t="0" r="19050" b="27940"/>
                <wp:wrapNone/>
                <wp:docPr id="127" name="Поле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532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C5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Добавление материала </w:t>
                            </w:r>
                          </w:p>
                          <w:p w:rsidR="00F43DC5" w:rsidRPr="00575690" w:rsidRDefault="00F43DC5" w:rsidP="00F43DC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 базу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7" o:spid="_x0000_s1046" type="#_x0000_t202" style="position:absolute;margin-left:37.65pt;margin-top:14.6pt;width:108pt;height:27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" fillcolor="white [3201]" strokecolor="#4f81bd [3204]" strokeweight="2pt">
                <v:textbox>
                  <w:txbxContent>
                    <w:p w:rsidR="00F43DC5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Добавление материала </w:t>
                      </w:r>
                    </w:p>
                    <w:p w:rsidR="00F43DC5" w:rsidRPr="00575690" w:rsidRDefault="00F43DC5" w:rsidP="00F43DC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 базу данных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CC1034" w:rsidRDefault="00CC1034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F43DC5" w:rsidRDefault="00F43DC5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F43DC5" w:rsidRDefault="00F43DC5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F43DC5" w:rsidRDefault="00F43DC5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F43DC5" w:rsidRDefault="00F43DC5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F43DC5" w:rsidRDefault="00F43DC5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F43DC5" w:rsidRDefault="00F43DC5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F43DC5" w:rsidRDefault="00F43DC5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F43DC5" w:rsidRDefault="00F43DC5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F43DC5" w:rsidRDefault="00F43DC5" w:rsidP="00F43DC5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F43DC5" w:rsidRDefault="00F43DC5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F43DC5" w:rsidRPr="00F43DC5" w:rsidRDefault="00F43DC5" w:rsidP="00F43DC5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A814FE" w:rsidRDefault="00A814FE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A814FE" w:rsidRPr="00A814FE" w:rsidRDefault="00A814FE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CC1034" w:rsidRPr="00CC1034" w:rsidRDefault="00CC1034" w:rsidP="00CC1034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jc w:val="center"/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51EDF" wp14:editId="1D2E53D7">
                <wp:simplePos x="0" y="0"/>
                <wp:positionH relativeFrom="column">
                  <wp:posOffset>1216025</wp:posOffset>
                </wp:positionH>
                <wp:positionV relativeFrom="paragraph">
                  <wp:posOffset>206375</wp:posOffset>
                </wp:positionV>
                <wp:extent cx="1154430" cy="2863850"/>
                <wp:effectExtent l="0" t="0" r="26670" b="12700"/>
                <wp:wrapNone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286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34" w:rsidRPr="0055479D" w:rsidRDefault="00CC1034" w:rsidP="00CC1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479D">
                              <w:rPr>
                                <w:sz w:val="18"/>
                                <w:szCs w:val="18"/>
                              </w:rPr>
                              <w:t>Как это работает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479D">
                              <w:rPr>
                                <w:sz w:val="18"/>
                                <w:szCs w:val="18"/>
                              </w:rPr>
                              <w:t>Библиотека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479D">
                              <w:rPr>
                                <w:sz w:val="18"/>
                                <w:szCs w:val="18"/>
                              </w:rPr>
                              <w:t xml:space="preserve">Мои книги 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479D">
                              <w:rPr>
                                <w:sz w:val="18"/>
                                <w:szCs w:val="18"/>
                              </w:rPr>
                              <w:t>Регистрация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479D">
                              <w:rPr>
                                <w:sz w:val="18"/>
                                <w:szCs w:val="18"/>
                              </w:rPr>
                              <w:t>Подписка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479D">
                              <w:rPr>
                                <w:sz w:val="18"/>
                                <w:szCs w:val="18"/>
                              </w:rPr>
                              <w:t>Быстрый поиск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479D">
                              <w:rPr>
                                <w:sz w:val="18"/>
                                <w:szCs w:val="18"/>
                              </w:rPr>
                              <w:t>Популярные авторы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479D">
                              <w:rPr>
                                <w:sz w:val="18"/>
                                <w:szCs w:val="18"/>
                              </w:rPr>
                              <w:t>Самые активные пользователи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479D">
                              <w:rPr>
                                <w:sz w:val="18"/>
                                <w:szCs w:val="18"/>
                              </w:rPr>
                              <w:t>Обратная связь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" o:spid="_x0000_s1047" type="#_x0000_t202" style="position:absolute;left:0;text-align:left;margin-left:95.75pt;margin-top:16.25pt;width:90.9pt;height:2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" strokecolor="white [3212]">
                <v:textbox>
                  <w:txbxContent>
                    <w:p w:rsidR="00CC1034" w:rsidRPr="0055479D" w:rsidRDefault="00CC1034" w:rsidP="00CC1034">
                      <w:pPr>
                        <w:rPr>
                          <w:sz w:val="18"/>
                          <w:szCs w:val="18"/>
                        </w:rPr>
                      </w:pPr>
                      <w:r w:rsidRPr="0055479D">
                        <w:rPr>
                          <w:sz w:val="18"/>
                          <w:szCs w:val="18"/>
                        </w:rPr>
                        <w:t>Как это работает</w:t>
                      </w:r>
                    </w:p>
                    <w:p w:rsidR="00CC1034" w:rsidRPr="0055479D" w:rsidRDefault="00CC1034" w:rsidP="00CC1034">
                      <w:pPr>
                        <w:rPr>
                          <w:sz w:val="18"/>
                          <w:szCs w:val="18"/>
                        </w:rPr>
                      </w:pPr>
                      <w:r w:rsidRPr="0055479D">
                        <w:rPr>
                          <w:sz w:val="18"/>
                          <w:szCs w:val="18"/>
                        </w:rPr>
                        <w:t>Библиотека</w:t>
                      </w:r>
                    </w:p>
                    <w:p w:rsidR="00CC1034" w:rsidRPr="0055479D" w:rsidRDefault="00CC1034" w:rsidP="00CC1034">
                      <w:pPr>
                        <w:rPr>
                          <w:sz w:val="18"/>
                          <w:szCs w:val="18"/>
                        </w:rPr>
                      </w:pPr>
                      <w:r w:rsidRPr="0055479D">
                        <w:rPr>
                          <w:sz w:val="18"/>
                          <w:szCs w:val="18"/>
                        </w:rPr>
                        <w:t xml:space="preserve">Мои книги </w:t>
                      </w:r>
                    </w:p>
                    <w:p w:rsidR="00CC1034" w:rsidRPr="0055479D" w:rsidRDefault="00CC1034" w:rsidP="00CC1034">
                      <w:pPr>
                        <w:rPr>
                          <w:sz w:val="18"/>
                          <w:szCs w:val="18"/>
                        </w:rPr>
                      </w:pPr>
                      <w:r w:rsidRPr="0055479D">
                        <w:rPr>
                          <w:sz w:val="18"/>
                          <w:szCs w:val="18"/>
                        </w:rPr>
                        <w:t>Регистрация</w:t>
                      </w:r>
                    </w:p>
                    <w:p w:rsidR="00CC1034" w:rsidRPr="0055479D" w:rsidRDefault="00CC1034" w:rsidP="00CC1034">
                      <w:pPr>
                        <w:rPr>
                          <w:sz w:val="18"/>
                          <w:szCs w:val="18"/>
                        </w:rPr>
                      </w:pPr>
                      <w:r w:rsidRPr="0055479D">
                        <w:rPr>
                          <w:sz w:val="18"/>
                          <w:szCs w:val="18"/>
                        </w:rPr>
                        <w:t>Подписка</w:t>
                      </w:r>
                    </w:p>
                    <w:p w:rsidR="00CC1034" w:rsidRPr="0055479D" w:rsidRDefault="00CC1034" w:rsidP="00CC1034">
                      <w:pPr>
                        <w:rPr>
                          <w:sz w:val="18"/>
                          <w:szCs w:val="18"/>
                        </w:rPr>
                      </w:pPr>
                      <w:r w:rsidRPr="0055479D">
                        <w:rPr>
                          <w:sz w:val="18"/>
                          <w:szCs w:val="18"/>
                        </w:rPr>
                        <w:t>Быстрый поиск</w:t>
                      </w:r>
                    </w:p>
                    <w:p w:rsidR="00CC1034" w:rsidRPr="0055479D" w:rsidRDefault="00CC1034" w:rsidP="00CC1034">
                      <w:pPr>
                        <w:rPr>
                          <w:sz w:val="18"/>
                          <w:szCs w:val="18"/>
                        </w:rPr>
                      </w:pPr>
                      <w:r w:rsidRPr="0055479D">
                        <w:rPr>
                          <w:sz w:val="18"/>
                          <w:szCs w:val="18"/>
                        </w:rPr>
                        <w:t>Популярные авторы</w:t>
                      </w:r>
                    </w:p>
                    <w:p w:rsidR="00CC1034" w:rsidRPr="0055479D" w:rsidRDefault="00CC1034" w:rsidP="00CC1034">
                      <w:pPr>
                        <w:rPr>
                          <w:sz w:val="18"/>
                          <w:szCs w:val="18"/>
                        </w:rPr>
                      </w:pPr>
                      <w:r w:rsidRPr="0055479D">
                        <w:rPr>
                          <w:sz w:val="18"/>
                          <w:szCs w:val="18"/>
                        </w:rPr>
                        <w:t>Самые активные пользователи</w:t>
                      </w:r>
                    </w:p>
                    <w:p w:rsidR="00CC1034" w:rsidRPr="0055479D" w:rsidRDefault="00CC1034" w:rsidP="00CC1034">
                      <w:pPr>
                        <w:rPr>
                          <w:sz w:val="18"/>
                          <w:szCs w:val="18"/>
                        </w:rPr>
                      </w:pPr>
                      <w:r w:rsidRPr="0055479D">
                        <w:rPr>
                          <w:sz w:val="18"/>
                          <w:szCs w:val="18"/>
                        </w:rPr>
                        <w:t>Обратная связь</w:t>
                      </w:r>
                    </w:p>
                    <w:p w:rsidR="00CC1034" w:rsidRPr="0055479D" w:rsidRDefault="00CC1034" w:rsidP="00CC103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C1034">
        <w:rPr>
          <w:b/>
          <w:sz w:val="28"/>
          <w:szCs w:val="28"/>
        </w:rPr>
        <w:t>структура ресурса</w:t>
      </w:r>
    </w:p>
    <w:p w:rsidR="00CC1034" w:rsidRDefault="00CC1034" w:rsidP="00CC1034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jc w:val="center"/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CDA378" wp14:editId="7604ED69">
                <wp:simplePos x="0" y="0"/>
                <wp:positionH relativeFrom="column">
                  <wp:posOffset>1062772</wp:posOffset>
                </wp:positionH>
                <wp:positionV relativeFrom="paragraph">
                  <wp:posOffset>89385</wp:posOffset>
                </wp:positionV>
                <wp:extent cx="0" cy="2716278"/>
                <wp:effectExtent l="0" t="0" r="19050" b="2730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627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83.7pt;margin-top:7.05pt;width:0;height:21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"/>
            </w:pict>
          </mc:Fallback>
        </mc:AlternateContent>
      </w:r>
    </w:p>
    <w:p w:rsidR="00CC1034" w:rsidRDefault="00CC1034" w:rsidP="00CC1034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jc w:val="center"/>
        <w:rPr>
          <w:b/>
          <w:sz w:val="28"/>
          <w:szCs w:val="28"/>
          <w:lang w:val="en-US"/>
        </w:rPr>
      </w:pPr>
    </w:p>
    <w:p w:rsidR="00CC1034" w:rsidRPr="00CC1034" w:rsidRDefault="00CC1034" w:rsidP="00CC1034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C1034" w:rsidRDefault="00CC1034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EA76F" wp14:editId="3B0A18DA">
                <wp:simplePos x="0" y="0"/>
                <wp:positionH relativeFrom="column">
                  <wp:posOffset>1815466</wp:posOffset>
                </wp:positionH>
                <wp:positionV relativeFrom="paragraph">
                  <wp:posOffset>134302</wp:posOffset>
                </wp:positionV>
                <wp:extent cx="247968" cy="200343"/>
                <wp:effectExtent l="42862" t="33338" r="23813" b="23812"/>
                <wp:wrapNone/>
                <wp:docPr id="38" name="Скругленн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247968" cy="200343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38" o:spid="_x0000_s1026" type="#_x0000_t38" style="position:absolute;margin-left:142.95pt;margin-top:10.55pt;width:19.55pt;height:15.8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" adj="1080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14D26" wp14:editId="4FC97D73">
                <wp:simplePos x="0" y="0"/>
                <wp:positionH relativeFrom="column">
                  <wp:posOffset>1892290</wp:posOffset>
                </wp:positionH>
                <wp:positionV relativeFrom="paragraph">
                  <wp:posOffset>71988</wp:posOffset>
                </wp:positionV>
                <wp:extent cx="963930" cy="614045"/>
                <wp:effectExtent l="0" t="0" r="64770" b="5270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3930" cy="614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49pt;margin-top:5.65pt;width:75.9pt;height:4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">
                <v:stroke endarrow="block"/>
              </v:shape>
            </w:pict>
          </mc:Fallback>
        </mc:AlternateContent>
      </w:r>
    </w:p>
    <w:p w:rsidR="00CC1034" w:rsidRDefault="00CC1034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635A9" wp14:editId="11055895">
                <wp:simplePos x="0" y="0"/>
                <wp:positionH relativeFrom="column">
                  <wp:posOffset>2853690</wp:posOffset>
                </wp:positionH>
                <wp:positionV relativeFrom="paragraph">
                  <wp:posOffset>153670</wp:posOffset>
                </wp:positionV>
                <wp:extent cx="0" cy="2209800"/>
                <wp:effectExtent l="0" t="0" r="19050" b="1905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9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224.7pt;margin-top:12.1pt;width:0;height:17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E8CD8D" wp14:editId="1222727E">
                <wp:simplePos x="0" y="0"/>
                <wp:positionH relativeFrom="column">
                  <wp:posOffset>2853690</wp:posOffset>
                </wp:positionH>
                <wp:positionV relativeFrom="paragraph">
                  <wp:posOffset>101283</wp:posOffset>
                </wp:positionV>
                <wp:extent cx="1085215" cy="2295525"/>
                <wp:effectExtent l="0" t="0" r="19685" b="28575"/>
                <wp:wrapNone/>
                <wp:docPr id="23" name="Поле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>Все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5479D">
                              <w:rPr>
                                <w:sz w:val="16"/>
                                <w:szCs w:val="16"/>
                              </w:rPr>
                              <w:t>Бизнес-книги</w:t>
                            </w:r>
                            <w:proofErr w:type="gramEnd"/>
                          </w:p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>Классика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>Книги по психологии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>Приключения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>Фантастика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>Научная литература</w:t>
                            </w:r>
                          </w:p>
                          <w:p w:rsidR="00CC1034" w:rsidRPr="00CC1034" w:rsidRDefault="00CC1034" w:rsidP="00CC103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C1034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.    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3" o:spid="_x0000_s1048" type="#_x0000_t202" style="position:absolute;left:0;text-align:left;margin-left:224.7pt;margin-top:8pt;width:85.45pt;height:180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" strokecolor="white [3212]">
                <v:textbox>
                  <w:txbxContent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>Все</w:t>
                      </w:r>
                    </w:p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55479D">
                        <w:rPr>
                          <w:sz w:val="16"/>
                          <w:szCs w:val="16"/>
                        </w:rPr>
                        <w:t>Бизнес-книги</w:t>
                      </w:r>
                      <w:proofErr w:type="gramEnd"/>
                    </w:p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>Классика</w:t>
                      </w:r>
                    </w:p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>Книги по психологии</w:t>
                      </w:r>
                    </w:p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>Приключения</w:t>
                      </w:r>
                    </w:p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>Фантастика</w:t>
                      </w:r>
                    </w:p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>Научная литература</w:t>
                      </w:r>
                    </w:p>
                    <w:p w:rsidR="00CC1034" w:rsidRPr="00CC1034" w:rsidRDefault="00CC1034" w:rsidP="00CC103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C1034">
                        <w:rPr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.     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EFE33" wp14:editId="5EBACDBB">
                <wp:simplePos x="0" y="0"/>
                <wp:positionH relativeFrom="column">
                  <wp:posOffset>1820705</wp:posOffset>
                </wp:positionH>
                <wp:positionV relativeFrom="paragraph">
                  <wp:posOffset>165577</wp:posOffset>
                </wp:positionV>
                <wp:extent cx="240030" cy="202883"/>
                <wp:effectExtent l="37782" t="318" r="26353" b="64452"/>
                <wp:wrapNone/>
                <wp:docPr id="37" name="Скругленн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40030" cy="202883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кругленная соединительная линия 37" o:spid="_x0000_s1026" type="#_x0000_t38" style="position:absolute;margin-left:143.35pt;margin-top:13.05pt;width:18.9pt;height:16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" adj="1080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36BA8" wp14:editId="49F5D503">
                <wp:simplePos x="0" y="0"/>
                <wp:positionH relativeFrom="column">
                  <wp:posOffset>1931034</wp:posOffset>
                </wp:positionH>
                <wp:positionV relativeFrom="paragraph">
                  <wp:posOffset>149860</wp:posOffset>
                </wp:positionV>
                <wp:extent cx="111760" cy="0"/>
                <wp:effectExtent l="0" t="0" r="21590" b="1905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152.05pt;margin-top:11.8pt;width:8.8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"/>
            </w:pict>
          </mc:Fallback>
        </mc:AlternateContent>
      </w:r>
    </w:p>
    <w:p w:rsidR="00CC1034" w:rsidRDefault="00CC1034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CC1034" w:rsidRDefault="00CC1034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CC1034" w:rsidRDefault="00CC1034" w:rsidP="00CC1034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6F9AAC7" wp14:editId="63199A90">
                <wp:simplePos x="0" y="0"/>
                <wp:positionH relativeFrom="column">
                  <wp:posOffset>-341948</wp:posOffset>
                </wp:positionH>
                <wp:positionV relativeFrom="paragraph">
                  <wp:posOffset>273688</wp:posOffset>
                </wp:positionV>
                <wp:extent cx="2277112" cy="743585"/>
                <wp:effectExtent l="42862" t="0" r="32703" b="70802"/>
                <wp:wrapNone/>
                <wp:docPr id="39" name="Скругленн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277112" cy="74358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кругленная соединительная линия 39" o:spid="_x0000_s1026" type="#_x0000_t38" style="position:absolute;margin-left:-26.95pt;margin-top:21.55pt;width:179.3pt;height:58.5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" adj="1080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84B7355" wp14:editId="319468BC">
                <wp:simplePos x="0" y="0"/>
                <wp:positionH relativeFrom="column">
                  <wp:posOffset>38735</wp:posOffset>
                </wp:positionH>
                <wp:positionV relativeFrom="paragraph">
                  <wp:posOffset>-129540</wp:posOffset>
                </wp:positionV>
                <wp:extent cx="987425" cy="211455"/>
                <wp:effectExtent l="10160" t="13335" r="12065" b="13335"/>
                <wp:wrapNone/>
                <wp:docPr id="35" name="Поле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34" w:rsidRPr="006B2CE4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2CE4">
                              <w:rPr>
                                <w:sz w:val="16"/>
                                <w:szCs w:val="16"/>
                              </w:rPr>
                              <w:t>Главная страница</w:t>
                            </w:r>
                          </w:p>
                          <w:p w:rsidR="00CC1034" w:rsidRPr="006B2CE4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5" o:spid="_x0000_s1049" type="#_x0000_t202" style="position:absolute;margin-left:3.05pt;margin-top:-10.2pt;width:77.75pt;height:16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" strokecolor="white [3212]">
                <v:textbox>
                  <w:txbxContent>
                    <w:p w:rsidR="00CC1034" w:rsidRPr="006B2CE4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6B2CE4">
                        <w:rPr>
                          <w:sz w:val="16"/>
                          <w:szCs w:val="16"/>
                        </w:rPr>
                        <w:t>Главная страница</w:t>
                      </w:r>
                    </w:p>
                    <w:p w:rsidR="00CC1034" w:rsidRPr="006B2CE4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582BA82" wp14:editId="2339C846">
                <wp:simplePos x="0" y="0"/>
                <wp:positionH relativeFrom="column">
                  <wp:posOffset>-1041400</wp:posOffset>
                </wp:positionH>
                <wp:positionV relativeFrom="paragraph">
                  <wp:posOffset>3373755</wp:posOffset>
                </wp:positionV>
                <wp:extent cx="757555" cy="211455"/>
                <wp:effectExtent l="6350" t="11430" r="7620" b="5715"/>
                <wp:wrapNone/>
                <wp:docPr id="33" name="Поле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  <w:lang w:val="en-US"/>
                              </w:rPr>
                              <w:t>Mybooks.ru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3" o:spid="_x0000_s1050" type="#_x0000_t202" style="position:absolute;margin-left:-82pt;margin-top:265.65pt;width:59.65pt;height:16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" strokecolor="white [3212]">
                <v:textbox>
                  <w:txbxContent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5479D">
                        <w:rPr>
                          <w:sz w:val="16"/>
                          <w:szCs w:val="16"/>
                          <w:lang w:val="en-US"/>
                        </w:rPr>
                        <w:t>Mybooks.ru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AC4DDFF" wp14:editId="6D858528">
                <wp:simplePos x="0" y="0"/>
                <wp:positionH relativeFrom="column">
                  <wp:posOffset>-1041400</wp:posOffset>
                </wp:positionH>
                <wp:positionV relativeFrom="paragraph">
                  <wp:posOffset>2648585</wp:posOffset>
                </wp:positionV>
                <wp:extent cx="1003935" cy="211455"/>
                <wp:effectExtent l="6350" t="10160" r="8890" b="6985"/>
                <wp:wrapNone/>
                <wp:docPr id="32" name="Поле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Структура сайта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" o:spid="_x0000_s1051" type="#_x0000_t202" style="position:absolute;margin-left:-82pt;margin-top:208.55pt;width:79.05pt;height:16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" filled="f" strokecolor="white [3212]">
                <v:textbox>
                  <w:txbxContent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Структура сайта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65243BF" wp14:editId="0CFDC5BD">
                <wp:simplePos x="0" y="0"/>
                <wp:positionH relativeFrom="column">
                  <wp:posOffset>38735</wp:posOffset>
                </wp:positionH>
                <wp:positionV relativeFrom="paragraph">
                  <wp:posOffset>1781175</wp:posOffset>
                </wp:positionV>
                <wp:extent cx="957580" cy="211455"/>
                <wp:effectExtent l="10160" t="9525" r="13335" b="7620"/>
                <wp:wrapNone/>
                <wp:docPr id="31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58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>Личный профиль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1" o:spid="_x0000_s1052" type="#_x0000_t202" style="position:absolute;margin-left:3.05pt;margin-top:140.25pt;width:75.4pt;height:16.6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" strokecolor="white [3212]">
                <v:textbox>
                  <w:txbxContent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>Личный профиль</w:t>
                      </w:r>
                    </w:p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97A4D8" wp14:editId="1A9BF3B9">
                <wp:simplePos x="0" y="0"/>
                <wp:positionH relativeFrom="column">
                  <wp:posOffset>3589020</wp:posOffset>
                </wp:positionH>
                <wp:positionV relativeFrom="paragraph">
                  <wp:posOffset>-88900</wp:posOffset>
                </wp:positionV>
                <wp:extent cx="1136015" cy="894715"/>
                <wp:effectExtent l="7620" t="53975" r="46990" b="13335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36015" cy="894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282.6pt;margin-top:-7pt;width:89.45pt;height:70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E1C06B" wp14:editId="4E9FBC43">
                <wp:simplePos x="0" y="0"/>
                <wp:positionH relativeFrom="column">
                  <wp:posOffset>3505200</wp:posOffset>
                </wp:positionH>
                <wp:positionV relativeFrom="paragraph">
                  <wp:posOffset>-129540</wp:posOffset>
                </wp:positionV>
                <wp:extent cx="1219835" cy="40640"/>
                <wp:effectExtent l="9525" t="13335" r="18415" b="6032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835" cy="40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276pt;margin-top:-10.2pt;width:96.05pt;height: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0625B0" wp14:editId="43E0B87D">
                <wp:simplePos x="0" y="0"/>
                <wp:positionH relativeFrom="column">
                  <wp:posOffset>3360420</wp:posOffset>
                </wp:positionH>
                <wp:positionV relativeFrom="paragraph">
                  <wp:posOffset>-88900</wp:posOffset>
                </wp:positionV>
                <wp:extent cx="1393825" cy="206375"/>
                <wp:effectExtent l="7620" t="53975" r="27305" b="6350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9382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264.6pt;margin-top:-7pt;width:109.75pt;height:16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126E4D" wp14:editId="211E401D">
                <wp:simplePos x="0" y="0"/>
                <wp:positionH relativeFrom="column">
                  <wp:posOffset>3411855</wp:posOffset>
                </wp:positionH>
                <wp:positionV relativeFrom="paragraph">
                  <wp:posOffset>-59055</wp:posOffset>
                </wp:positionV>
                <wp:extent cx="1277620" cy="506095"/>
                <wp:effectExtent l="11430" t="55245" r="34925" b="1016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7620" cy="506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268.65pt;margin-top:-4.65pt;width:100.6pt;height:39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E5E98" wp14:editId="10CFC0B1">
                <wp:simplePos x="0" y="0"/>
                <wp:positionH relativeFrom="column">
                  <wp:posOffset>3539490</wp:posOffset>
                </wp:positionH>
                <wp:positionV relativeFrom="paragraph">
                  <wp:posOffset>-88900</wp:posOffset>
                </wp:positionV>
                <wp:extent cx="1185545" cy="1156970"/>
                <wp:effectExtent l="5715" t="53975" r="46990" b="8255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5545" cy="1156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278.7pt;margin-top:-7pt;width:93.35pt;height:91.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0071E" wp14:editId="20BDC1F2">
                <wp:simplePos x="0" y="0"/>
                <wp:positionH relativeFrom="column">
                  <wp:posOffset>3841750</wp:posOffset>
                </wp:positionH>
                <wp:positionV relativeFrom="paragraph">
                  <wp:posOffset>-88900</wp:posOffset>
                </wp:positionV>
                <wp:extent cx="883285" cy="1438910"/>
                <wp:effectExtent l="12700" t="44450" r="56515" b="1206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3285" cy="1438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302.5pt;margin-top:-7pt;width:69.55pt;height:113.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B77288" wp14:editId="60B1C444">
                <wp:simplePos x="0" y="0"/>
                <wp:positionH relativeFrom="column">
                  <wp:posOffset>-850265</wp:posOffset>
                </wp:positionH>
                <wp:positionV relativeFrom="paragraph">
                  <wp:posOffset>2919730</wp:posOffset>
                </wp:positionV>
                <wp:extent cx="666750" cy="342265"/>
                <wp:effectExtent l="6985" t="5080" r="21590" b="52705"/>
                <wp:wrapNone/>
                <wp:docPr id="22" name="Соединительная линия уступом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3422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" o:spid="_x0000_s1026" type="#_x0000_t34" style="position:absolute;margin-left:-66.95pt;margin-top:229.9pt;width:52.5pt;height:2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82FF59" wp14:editId="338AD45F">
                <wp:simplePos x="0" y="0"/>
                <wp:positionH relativeFrom="column">
                  <wp:posOffset>-183515</wp:posOffset>
                </wp:positionH>
                <wp:positionV relativeFrom="paragraph">
                  <wp:posOffset>117475</wp:posOffset>
                </wp:positionV>
                <wp:extent cx="635" cy="1970405"/>
                <wp:effectExtent l="6985" t="12700" r="11430" b="762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70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-14.45pt;margin-top:9.25pt;width:.05pt;height:15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20E96" wp14:editId="19F674AD">
                <wp:simplePos x="0" y="0"/>
                <wp:positionH relativeFrom="column">
                  <wp:posOffset>-183515</wp:posOffset>
                </wp:positionH>
                <wp:positionV relativeFrom="paragraph">
                  <wp:posOffset>117475</wp:posOffset>
                </wp:positionV>
                <wp:extent cx="1244600" cy="0"/>
                <wp:effectExtent l="6985" t="12700" r="5715" b="635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4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-14.45pt;margin-top:9.25pt;width:98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6BEC8" wp14:editId="1531BF66">
                <wp:simplePos x="0" y="0"/>
                <wp:positionH relativeFrom="column">
                  <wp:posOffset>-183515</wp:posOffset>
                </wp:positionH>
                <wp:positionV relativeFrom="paragraph">
                  <wp:posOffset>2087880</wp:posOffset>
                </wp:positionV>
                <wp:extent cx="1244600" cy="0"/>
                <wp:effectExtent l="6985" t="11430" r="5715" b="762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4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-14.45pt;margin-top:164.4pt;width:98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9D72C0" wp14:editId="7347FA9A">
                <wp:simplePos x="0" y="0"/>
                <wp:positionH relativeFrom="column">
                  <wp:posOffset>3155315</wp:posOffset>
                </wp:positionH>
                <wp:positionV relativeFrom="paragraph">
                  <wp:posOffset>-419100</wp:posOffset>
                </wp:positionV>
                <wp:extent cx="1598930" cy="330200"/>
                <wp:effectExtent l="12065" t="9525" r="27305" b="6032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893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248.45pt;margin-top:-33pt;width:125.9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65D165" wp14:editId="7C1ED572">
                <wp:simplePos x="0" y="0"/>
                <wp:positionH relativeFrom="column">
                  <wp:posOffset>4754245</wp:posOffset>
                </wp:positionH>
                <wp:positionV relativeFrom="paragraph">
                  <wp:posOffset>-189230</wp:posOffset>
                </wp:positionV>
                <wp:extent cx="1085850" cy="306705"/>
                <wp:effectExtent l="10795" t="10795" r="8255" b="635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34" w:rsidRPr="006B2CE4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2CE4">
                              <w:rPr>
                                <w:sz w:val="16"/>
                                <w:szCs w:val="16"/>
                              </w:rPr>
                              <w:t xml:space="preserve">Оценки,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рецензии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53" style="position:absolute;margin-left:374.35pt;margin-top:-14.9pt;width:85.5pt;height:24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">
                <v:textbox>
                  <w:txbxContent>
                    <w:p w:rsidR="00CC1034" w:rsidRPr="006B2CE4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6B2CE4">
                        <w:rPr>
                          <w:sz w:val="16"/>
                          <w:szCs w:val="16"/>
                        </w:rPr>
                        <w:t xml:space="preserve">Оценки, </w:t>
                      </w:r>
                      <w:r>
                        <w:rPr>
                          <w:sz w:val="16"/>
                          <w:szCs w:val="16"/>
                        </w:rPr>
                        <w:t>рецензии</w:t>
                      </w:r>
                    </w:p>
                  </w:txbxContent>
                </v:textbox>
              </v:rect>
            </w:pict>
          </mc:Fallback>
        </mc:AlternateContent>
      </w:r>
    </w:p>
    <w:p w:rsidR="00CC1034" w:rsidRPr="00CC1034" w:rsidRDefault="00CC1034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C2AC5" wp14:editId="23217F77">
                <wp:simplePos x="0" y="0"/>
                <wp:positionH relativeFrom="column">
                  <wp:posOffset>1062990</wp:posOffset>
                </wp:positionH>
                <wp:positionV relativeFrom="paragraph">
                  <wp:posOffset>3050858</wp:posOffset>
                </wp:positionV>
                <wp:extent cx="0" cy="2019300"/>
                <wp:effectExtent l="0" t="0" r="19050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83.7pt;margin-top:240.25pt;width:0;height:15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C3CAE3" wp14:editId="0C4B47E0">
                <wp:simplePos x="0" y="0"/>
                <wp:positionH relativeFrom="column">
                  <wp:posOffset>1057910</wp:posOffset>
                </wp:positionH>
                <wp:positionV relativeFrom="paragraph">
                  <wp:posOffset>1274445</wp:posOffset>
                </wp:positionV>
                <wp:extent cx="4445" cy="1362075"/>
                <wp:effectExtent l="0" t="0" r="33655" b="2857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362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83.3pt;margin-top:100.35pt;width:.35pt;height:107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114F2" wp14:editId="0D5D6714">
                <wp:simplePos x="0" y="0"/>
                <wp:positionH relativeFrom="column">
                  <wp:posOffset>1252537</wp:posOffset>
                </wp:positionH>
                <wp:positionV relativeFrom="paragraph">
                  <wp:posOffset>1218565</wp:posOffset>
                </wp:positionV>
                <wp:extent cx="1085215" cy="1419225"/>
                <wp:effectExtent l="0" t="0" r="19685" b="28575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>Информация о себе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>Мои сообщения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>Мои рецензии</w:t>
                            </w:r>
                          </w:p>
                          <w:p w:rsidR="00CC1034" w:rsidRPr="00CC1034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>Мои оценки книг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ам</w:t>
                            </w:r>
                            <w:r w:rsidRPr="0055479D">
                              <w:rPr>
                                <w:sz w:val="16"/>
                                <w:szCs w:val="16"/>
                              </w:rPr>
                              <w:t xml:space="preserve"> и</w:t>
                            </w:r>
                            <w:r w:rsidRPr="00CC103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авторам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>Мои настройки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3" o:spid="_x0000_s1054" type="#_x0000_t202" style="position:absolute;left:0;text-align:left;margin-left:98.6pt;margin-top:95.95pt;width:85.45pt;height:11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" strokecolor="white [3212]">
                <v:textbox>
                  <w:txbxContent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>Информация о себе</w:t>
                      </w:r>
                    </w:p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>Мои сообщения</w:t>
                      </w:r>
                    </w:p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>Мои рецензии</w:t>
                      </w:r>
                    </w:p>
                    <w:p w:rsidR="00CC1034" w:rsidRPr="00CC1034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>Мои оценки книг</w:t>
                      </w:r>
                      <w:r>
                        <w:rPr>
                          <w:sz w:val="16"/>
                          <w:szCs w:val="16"/>
                        </w:rPr>
                        <w:t>ам</w:t>
                      </w:r>
                      <w:r w:rsidRPr="0055479D">
                        <w:rPr>
                          <w:sz w:val="16"/>
                          <w:szCs w:val="16"/>
                        </w:rPr>
                        <w:t xml:space="preserve"> и</w:t>
                      </w:r>
                      <w:r w:rsidRPr="00CC103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авторам</w:t>
                      </w:r>
                    </w:p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>Мои настройки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48119A" wp14:editId="0ED828A6">
                <wp:simplePos x="0" y="0"/>
                <wp:positionH relativeFrom="column">
                  <wp:posOffset>1174115</wp:posOffset>
                </wp:positionH>
                <wp:positionV relativeFrom="paragraph">
                  <wp:posOffset>3050540</wp:posOffset>
                </wp:positionV>
                <wp:extent cx="1085215" cy="1995170"/>
                <wp:effectExtent l="0" t="0" r="19685" b="24130"/>
                <wp:wrapNone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5" cy="199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>Читать книгу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>Добавить к моим книгам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>Написать рецензию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 xml:space="preserve">Общая оценка книги 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>Комментарии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>Прочитать рецензии к книге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" o:spid="_x0000_s1055" type="#_x0000_t202" style="position:absolute;left:0;text-align:left;margin-left:92.45pt;margin-top:240.2pt;width:85.45pt;height:15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" strokecolor="white [3212]">
                <v:textbox>
                  <w:txbxContent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>Читать книгу</w:t>
                      </w:r>
                    </w:p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>Добавить к моим книгам</w:t>
                      </w:r>
                    </w:p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>Написать рецензию</w:t>
                      </w:r>
                    </w:p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 xml:space="preserve">Общая оценка книги </w:t>
                      </w:r>
                    </w:p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>Комментарии</w:t>
                      </w:r>
                    </w:p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>Прочитать рецензии к книге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38BE6E9" wp14:editId="69263E53">
                <wp:simplePos x="0" y="0"/>
                <wp:positionH relativeFrom="column">
                  <wp:posOffset>-76835</wp:posOffset>
                </wp:positionH>
                <wp:positionV relativeFrom="paragraph">
                  <wp:posOffset>3663950</wp:posOffset>
                </wp:positionV>
                <wp:extent cx="857885" cy="211455"/>
                <wp:effectExtent l="0" t="0" r="18415" b="17145"/>
                <wp:wrapNone/>
                <wp:docPr id="21" name="Поле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88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479D">
                              <w:rPr>
                                <w:sz w:val="16"/>
                                <w:szCs w:val="16"/>
                              </w:rPr>
                              <w:t xml:space="preserve">            Книга</w:t>
                            </w:r>
                          </w:p>
                          <w:p w:rsidR="00CC1034" w:rsidRPr="0055479D" w:rsidRDefault="00CC1034" w:rsidP="00CC1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1" o:spid="_x0000_s1056" type="#_x0000_t202" style="position:absolute;left:0;text-align:left;margin-left:-6.05pt;margin-top:288.5pt;width:67.55pt;height:16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" strokecolor="white [3212]">
                <v:textbox>
                  <w:txbxContent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  <w:r w:rsidRPr="0055479D">
                        <w:rPr>
                          <w:sz w:val="16"/>
                          <w:szCs w:val="16"/>
                        </w:rPr>
                        <w:t xml:space="preserve">            Книга</w:t>
                      </w:r>
                    </w:p>
                    <w:p w:rsidR="00CC1034" w:rsidRPr="0055479D" w:rsidRDefault="00CC1034" w:rsidP="00CC103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B31F381" wp14:editId="465797A5">
                <wp:simplePos x="0" y="0"/>
                <wp:positionH relativeFrom="column">
                  <wp:posOffset>-187325</wp:posOffset>
                </wp:positionH>
                <wp:positionV relativeFrom="paragraph">
                  <wp:posOffset>3919220</wp:posOffset>
                </wp:positionV>
                <wp:extent cx="1243330" cy="0"/>
                <wp:effectExtent l="0" t="76200" r="13970" b="952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33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-14.75pt;margin-top:308.6pt;width:97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961717B" wp14:editId="1A4B3BAD">
                <wp:simplePos x="0" y="0"/>
                <wp:positionH relativeFrom="column">
                  <wp:posOffset>-184785</wp:posOffset>
                </wp:positionH>
                <wp:positionV relativeFrom="paragraph">
                  <wp:posOffset>1764665</wp:posOffset>
                </wp:positionV>
                <wp:extent cx="635" cy="2157095"/>
                <wp:effectExtent l="0" t="0" r="37465" b="1460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157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-14.55pt;margin-top:138.95pt;width:.05pt;height:169.8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"/>
            </w:pict>
          </mc:Fallback>
        </mc:AlternateContent>
      </w:r>
    </w:p>
    <w:sectPr w:rsidR="00CC1034" w:rsidRPr="00CC1034" w:rsidSect="001D00A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424" w:bottom="1843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10B" w:rsidRDefault="0071610B" w:rsidP="00882E40">
      <w:pPr>
        <w:pStyle w:val="a5"/>
      </w:pPr>
      <w:r>
        <w:separator/>
      </w:r>
    </w:p>
  </w:endnote>
  <w:endnote w:type="continuationSeparator" w:id="0">
    <w:p w:rsidR="0071610B" w:rsidRDefault="0071610B" w:rsidP="00882E40">
      <w:pPr>
        <w:pStyle w:val="a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F5" w:rsidRDefault="009D17F5">
    <w:pPr>
      <w:pStyle w:val="a5"/>
      <w:jc w:val="right"/>
    </w:pPr>
  </w:p>
  <w:tbl>
    <w:tblPr>
      <w:tblW w:w="10490" w:type="dxa"/>
      <w:tblInd w:w="-459" w:type="dxa"/>
      <w:tblBorders>
        <w:top w:val="single" w:sz="6" w:space="0" w:color="000000"/>
        <w:left w:val="single" w:sz="8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399"/>
      <w:gridCol w:w="583"/>
      <w:gridCol w:w="1327"/>
      <w:gridCol w:w="869"/>
      <w:gridCol w:w="673"/>
      <w:gridCol w:w="6072"/>
      <w:gridCol w:w="567"/>
    </w:tblGrid>
    <w:tr w:rsidR="00737A12" w:rsidRPr="009D17F5" w:rsidTr="009D17F5">
      <w:trPr>
        <w:trHeight w:val="294"/>
      </w:trPr>
      <w:tc>
        <w:tcPr>
          <w:tcW w:w="399" w:type="dxa"/>
        </w:tcPr>
        <w:p w:rsidR="009D17F5" w:rsidRPr="009D17F5" w:rsidRDefault="009D17F5" w:rsidP="009D17F5">
          <w:pPr>
            <w:pStyle w:val="a5"/>
            <w:spacing w:line="160" w:lineRule="exact"/>
            <w:ind w:right="-136" w:hanging="108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583" w:type="dxa"/>
        </w:tcPr>
        <w:p w:rsidR="009D17F5" w:rsidRPr="009D17F5" w:rsidRDefault="009D17F5" w:rsidP="0030470F">
          <w:pPr>
            <w:pStyle w:val="a5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1327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869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73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072" w:type="dxa"/>
          <w:vMerge w:val="restart"/>
          <w:vAlign w:val="center"/>
        </w:tcPr>
        <w:p w:rsidR="009D17F5" w:rsidRPr="009D17F5" w:rsidRDefault="009D17F5" w:rsidP="009D17F5">
          <w:pPr>
            <w:pStyle w:val="a5"/>
            <w:jc w:val="center"/>
          </w:pPr>
        </w:p>
      </w:tc>
      <w:tc>
        <w:tcPr>
          <w:tcW w:w="567" w:type="dxa"/>
        </w:tcPr>
        <w:p w:rsidR="009D17F5" w:rsidRPr="009D17F5" w:rsidRDefault="009D17F5" w:rsidP="009D17F5">
          <w:pPr>
            <w:pStyle w:val="a5"/>
            <w:ind w:left="-57" w:right="-57"/>
          </w:pPr>
          <w:r w:rsidRPr="009D17F5">
            <w:t>Лист</w:t>
          </w:r>
        </w:p>
      </w:tc>
    </w:tr>
    <w:tr w:rsidR="00737A12" w:rsidRPr="009D17F5" w:rsidTr="009D17F5">
      <w:trPr>
        <w:trHeight w:val="294"/>
      </w:trPr>
      <w:tc>
        <w:tcPr>
          <w:tcW w:w="399" w:type="dxa"/>
        </w:tcPr>
        <w:p w:rsidR="009D17F5" w:rsidRPr="009D17F5" w:rsidRDefault="009D17F5" w:rsidP="009D17F5">
          <w:pPr>
            <w:pStyle w:val="a5"/>
            <w:spacing w:line="160" w:lineRule="exact"/>
            <w:ind w:right="-136" w:hanging="108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583" w:type="dxa"/>
        </w:tcPr>
        <w:p w:rsidR="009D17F5" w:rsidRPr="009D17F5" w:rsidRDefault="009D17F5" w:rsidP="0030470F">
          <w:pPr>
            <w:pStyle w:val="a5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1327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869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73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072" w:type="dxa"/>
          <w:vMerge/>
        </w:tcPr>
        <w:p w:rsidR="009D17F5" w:rsidRPr="009D17F5" w:rsidRDefault="009D17F5" w:rsidP="0030470F">
          <w:pPr>
            <w:pStyle w:val="a5"/>
          </w:pPr>
        </w:p>
      </w:tc>
      <w:tc>
        <w:tcPr>
          <w:tcW w:w="567" w:type="dxa"/>
          <w:vMerge w:val="restart"/>
          <w:vAlign w:val="center"/>
        </w:tcPr>
        <w:p w:rsidR="009D17F5" w:rsidRPr="009D17F5" w:rsidRDefault="009D17F5" w:rsidP="009D17F5">
          <w:pPr>
            <w:pStyle w:val="a5"/>
            <w:jc w:val="center"/>
            <w:rPr>
              <w:rFonts w:ascii="Times New Roman" w:hAnsi="Times New Roman"/>
              <w:sz w:val="32"/>
              <w:szCs w:val="32"/>
            </w:rPr>
          </w:pPr>
          <w:r w:rsidRPr="009D17F5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9D17F5">
            <w:rPr>
              <w:rFonts w:ascii="Times New Roman" w:hAnsi="Times New Roman"/>
              <w:sz w:val="32"/>
              <w:szCs w:val="32"/>
            </w:rPr>
            <w:instrText xml:space="preserve"> PAGE   \* MERGEFORMAT </w:instrText>
          </w:r>
          <w:r w:rsidRPr="009D17F5">
            <w:rPr>
              <w:rFonts w:ascii="Times New Roman" w:hAnsi="Times New Roman"/>
              <w:sz w:val="32"/>
              <w:szCs w:val="32"/>
            </w:rPr>
            <w:fldChar w:fldCharType="separate"/>
          </w:r>
          <w:r w:rsidR="00F43DC5">
            <w:rPr>
              <w:rFonts w:ascii="Times New Roman" w:hAnsi="Times New Roman"/>
              <w:noProof/>
              <w:sz w:val="32"/>
              <w:szCs w:val="32"/>
            </w:rPr>
            <w:t>2</w:t>
          </w:r>
          <w:r w:rsidRPr="009D17F5">
            <w:rPr>
              <w:rFonts w:ascii="Times New Roman" w:hAnsi="Times New Roman"/>
              <w:sz w:val="32"/>
              <w:szCs w:val="32"/>
            </w:rPr>
            <w:fldChar w:fldCharType="end"/>
          </w:r>
        </w:p>
      </w:tc>
    </w:tr>
    <w:tr w:rsidR="00737A12" w:rsidRPr="009D17F5" w:rsidTr="009D17F5">
      <w:trPr>
        <w:trHeight w:val="294"/>
      </w:trPr>
      <w:tc>
        <w:tcPr>
          <w:tcW w:w="399" w:type="dxa"/>
          <w:vAlign w:val="bottom"/>
        </w:tcPr>
        <w:p w:rsidR="009D17F5" w:rsidRPr="009D17F5" w:rsidRDefault="009D17F5" w:rsidP="009D17F5">
          <w:pPr>
            <w:pStyle w:val="a5"/>
            <w:spacing w:line="160" w:lineRule="exact"/>
            <w:ind w:left="-56" w:right="-170" w:hanging="108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9D17F5">
            <w:rPr>
              <w:rFonts w:ascii="Arial" w:hAnsi="Arial" w:cs="Arial"/>
              <w:i/>
              <w:sz w:val="16"/>
              <w:szCs w:val="16"/>
            </w:rPr>
            <w:t>Изм.</w:t>
          </w:r>
        </w:p>
      </w:tc>
      <w:tc>
        <w:tcPr>
          <w:tcW w:w="583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9D17F5">
            <w:rPr>
              <w:rFonts w:ascii="Arial" w:hAnsi="Arial" w:cs="Arial"/>
              <w:i/>
              <w:sz w:val="16"/>
              <w:szCs w:val="16"/>
            </w:rPr>
            <w:t>Лист</w:t>
          </w:r>
        </w:p>
      </w:tc>
      <w:tc>
        <w:tcPr>
          <w:tcW w:w="1327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  <w:r w:rsidRPr="009D17F5">
            <w:rPr>
              <w:rFonts w:ascii="Arial" w:hAnsi="Arial" w:cs="Arial"/>
              <w:i/>
              <w:sz w:val="16"/>
            </w:rPr>
            <w:t>№ докум.</w:t>
          </w:r>
        </w:p>
      </w:tc>
      <w:tc>
        <w:tcPr>
          <w:tcW w:w="869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  <w:r w:rsidRPr="009D17F5">
            <w:rPr>
              <w:rFonts w:ascii="Arial" w:hAnsi="Arial" w:cs="Arial"/>
              <w:i/>
              <w:sz w:val="16"/>
            </w:rPr>
            <w:t>Подп.</w:t>
          </w:r>
        </w:p>
      </w:tc>
      <w:tc>
        <w:tcPr>
          <w:tcW w:w="673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  <w:r w:rsidRPr="009D17F5">
            <w:rPr>
              <w:rFonts w:ascii="Arial" w:hAnsi="Arial" w:cs="Arial"/>
              <w:i/>
              <w:sz w:val="16"/>
            </w:rPr>
            <w:t>Дата</w:t>
          </w:r>
        </w:p>
      </w:tc>
      <w:tc>
        <w:tcPr>
          <w:tcW w:w="6072" w:type="dxa"/>
          <w:vMerge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</w:p>
      </w:tc>
      <w:tc>
        <w:tcPr>
          <w:tcW w:w="567" w:type="dxa"/>
          <w:vMerge/>
          <w:vAlign w:val="bottom"/>
        </w:tcPr>
        <w:p w:rsidR="009D17F5" w:rsidRPr="009D17F5" w:rsidRDefault="009D17F5" w:rsidP="009D17F5">
          <w:pPr>
            <w:pStyle w:val="a5"/>
            <w:ind w:left="-57" w:right="-57"/>
            <w:jc w:val="center"/>
            <w:rPr>
              <w:rFonts w:ascii="Arial" w:hAnsi="Arial" w:cs="Arial"/>
              <w:i/>
              <w:sz w:val="16"/>
            </w:rPr>
          </w:pPr>
        </w:p>
      </w:tc>
    </w:tr>
  </w:tbl>
  <w:p w:rsidR="00882E40" w:rsidRDefault="00882E40" w:rsidP="00882E4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F5" w:rsidRPr="001D00A3" w:rsidRDefault="00DB70B7" w:rsidP="009D17F5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Москва 2013 г</w:t>
    </w:r>
    <w:r w:rsidR="009D17F5">
      <w:rPr>
        <w:rFonts w:ascii="Times New Roman" w:hAnsi="Times New Roman"/>
        <w:sz w:val="28"/>
        <w:szCs w:val="28"/>
      </w:rPr>
      <w:t>.</w:t>
    </w:r>
  </w:p>
  <w:p w:rsidR="009D17F5" w:rsidRDefault="009D17F5" w:rsidP="001D00A3">
    <w:pPr>
      <w:autoSpaceDE w:val="0"/>
      <w:autoSpaceDN w:val="0"/>
      <w:adjustRightInd w:val="0"/>
      <w:spacing w:after="0" w:line="240" w:lineRule="auto"/>
      <w:rPr>
        <w:rFonts w:ascii="Times New Roman" w:hAnsi="Times New Roman"/>
        <w:sz w:val="28"/>
        <w:szCs w:val="28"/>
      </w:rPr>
    </w:pPr>
  </w:p>
  <w:p w:rsidR="009D17F5" w:rsidRDefault="00DB70B7" w:rsidP="001D00A3">
    <w:pPr>
      <w:autoSpaceDE w:val="0"/>
      <w:autoSpaceDN w:val="0"/>
      <w:adjustRightInd w:val="0"/>
      <w:spacing w:after="0" w:line="240" w:lineRule="auto"/>
      <w:rPr>
        <w:rFonts w:ascii="Times New Roman" w:hAnsi="Times New Roman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-372110</wp:posOffset>
              </wp:positionH>
              <wp:positionV relativeFrom="paragraph">
                <wp:posOffset>31750</wp:posOffset>
              </wp:positionV>
              <wp:extent cx="6675755" cy="635"/>
              <wp:effectExtent l="12700" t="13335" r="7620" b="5080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75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29.3pt;margin-top:2.5pt;width:525.6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+YIA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10B" w:rsidRDefault="0071610B" w:rsidP="00882E40">
      <w:pPr>
        <w:pStyle w:val="a5"/>
      </w:pPr>
      <w:r>
        <w:separator/>
      </w:r>
    </w:p>
  </w:footnote>
  <w:footnote w:type="continuationSeparator" w:id="0">
    <w:p w:rsidR="0071610B" w:rsidRDefault="0071610B" w:rsidP="00882E40">
      <w:pPr>
        <w:pStyle w:val="a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E40" w:rsidRDefault="00DB70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-367030</wp:posOffset>
              </wp:positionH>
              <wp:positionV relativeFrom="paragraph">
                <wp:posOffset>-285750</wp:posOffset>
              </wp:positionV>
              <wp:extent cx="635" cy="10359390"/>
              <wp:effectExtent l="8255" t="11430" r="10160" b="11430"/>
              <wp:wrapNone/>
              <wp:docPr id="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3593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8.9pt;margin-top:-22.5pt;width:.05pt;height:815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-365760</wp:posOffset>
              </wp:positionH>
              <wp:positionV relativeFrom="paragraph">
                <wp:posOffset>-285750</wp:posOffset>
              </wp:positionV>
              <wp:extent cx="6664325" cy="0"/>
              <wp:effectExtent l="9525" t="11430" r="12700" b="762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43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" o:spid="_x0000_s1026" type="#_x0000_t32" style="position:absolute;margin-left:-28.8pt;margin-top:-22.5pt;width:524.7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6298565</wp:posOffset>
              </wp:positionH>
              <wp:positionV relativeFrom="paragraph">
                <wp:posOffset>-285750</wp:posOffset>
              </wp:positionV>
              <wp:extent cx="0" cy="10359390"/>
              <wp:effectExtent l="6350" t="11430" r="12700" b="1143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593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" o:spid="_x0000_s1026" type="#_x0000_t32" style="position:absolute;margin-left:495.95pt;margin-top:-22.5pt;width:0;height:8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0A3" w:rsidRDefault="00DB70B7"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-372110</wp:posOffset>
              </wp:positionH>
              <wp:positionV relativeFrom="paragraph">
                <wp:posOffset>-258445</wp:posOffset>
              </wp:positionV>
              <wp:extent cx="6675755" cy="635"/>
              <wp:effectExtent l="12700" t="10160" r="7620" b="825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75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9.3pt;margin-top:-20.35pt;width:525.6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6303645</wp:posOffset>
              </wp:positionH>
              <wp:positionV relativeFrom="paragraph">
                <wp:posOffset>-258445</wp:posOffset>
              </wp:positionV>
              <wp:extent cx="0" cy="10328275"/>
              <wp:effectExtent l="11430" t="10160" r="7620" b="5715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3282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" o:spid="_x0000_s1026" type="#_x0000_t32" style="position:absolute;margin-left:496.35pt;margin-top:-20.35pt;width:0;height:813.2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-372110</wp:posOffset>
              </wp:positionH>
              <wp:positionV relativeFrom="paragraph">
                <wp:posOffset>-259080</wp:posOffset>
              </wp:positionV>
              <wp:extent cx="0" cy="10328275"/>
              <wp:effectExtent l="12700" t="9525" r="6350" b="635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3282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" o:spid="_x0000_s1026" type="#_x0000_t32" style="position:absolute;margin-left:-29.3pt;margin-top:-20.4pt;width:0;height:813.2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5554A"/>
    <w:multiLevelType w:val="multilevel"/>
    <w:tmpl w:val="79984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0082B11"/>
    <w:multiLevelType w:val="hybridMultilevel"/>
    <w:tmpl w:val="E0A80A1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721B3D29"/>
    <w:multiLevelType w:val="hybridMultilevel"/>
    <w:tmpl w:val="59C4486E"/>
    <w:lvl w:ilvl="0" w:tplc="F98E6E5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FC"/>
    <w:rsid w:val="0000447B"/>
    <w:rsid w:val="000517B9"/>
    <w:rsid w:val="00077284"/>
    <w:rsid w:val="000C2373"/>
    <w:rsid w:val="00197FA1"/>
    <w:rsid w:val="001D00A3"/>
    <w:rsid w:val="002170F3"/>
    <w:rsid w:val="002C7A55"/>
    <w:rsid w:val="0030470F"/>
    <w:rsid w:val="00350D78"/>
    <w:rsid w:val="003A29E6"/>
    <w:rsid w:val="00487EF8"/>
    <w:rsid w:val="005C120C"/>
    <w:rsid w:val="006A7A43"/>
    <w:rsid w:val="0071610B"/>
    <w:rsid w:val="00737A12"/>
    <w:rsid w:val="0077063A"/>
    <w:rsid w:val="00882E40"/>
    <w:rsid w:val="008A4432"/>
    <w:rsid w:val="009664B0"/>
    <w:rsid w:val="009D17F5"/>
    <w:rsid w:val="00A814FE"/>
    <w:rsid w:val="00B737FC"/>
    <w:rsid w:val="00C556AF"/>
    <w:rsid w:val="00CC1034"/>
    <w:rsid w:val="00D17F1D"/>
    <w:rsid w:val="00DB70B7"/>
    <w:rsid w:val="00DC543B"/>
    <w:rsid w:val="00EC02BE"/>
    <w:rsid w:val="00F43DC5"/>
    <w:rsid w:val="00FA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0F3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rsid w:val="00487EF8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2E40"/>
  </w:style>
  <w:style w:type="paragraph" w:styleId="a5">
    <w:name w:val="footer"/>
    <w:basedOn w:val="a"/>
    <w:link w:val="a6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2E40"/>
  </w:style>
  <w:style w:type="paragraph" w:styleId="a7">
    <w:name w:val="Balloon Text"/>
    <w:basedOn w:val="a"/>
    <w:link w:val="a8"/>
    <w:uiPriority w:val="99"/>
    <w:semiHidden/>
    <w:unhideWhenUsed/>
    <w:rsid w:val="00882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2E4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882E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37A1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487EF8"/>
    <w:rPr>
      <w:rFonts w:ascii="Arial" w:hAnsi="Arial" w:cs="Arial"/>
      <w:b/>
      <w:bCs/>
      <w:sz w:val="26"/>
      <w:szCs w:val="26"/>
    </w:rPr>
  </w:style>
  <w:style w:type="paragraph" w:customStyle="1" w:styleId="Table-ColHead">
    <w:name w:val="Table - Col. Head"/>
    <w:basedOn w:val="a"/>
    <w:rsid w:val="00487EF8"/>
    <w:pPr>
      <w:keepNext/>
      <w:spacing w:before="60" w:after="60" w:line="240" w:lineRule="auto"/>
    </w:pPr>
    <w:rPr>
      <w:rFonts w:ascii="Arial" w:hAnsi="Arial"/>
      <w:b/>
      <w:sz w:val="18"/>
      <w:szCs w:val="20"/>
      <w:lang w:eastAsia="en-US"/>
    </w:rPr>
  </w:style>
  <w:style w:type="paragraph" w:customStyle="1" w:styleId="Table-Text">
    <w:name w:val="Table - Text"/>
    <w:basedOn w:val="a"/>
    <w:rsid w:val="00487EF8"/>
    <w:pPr>
      <w:spacing w:before="60" w:after="6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ab">
    <w:name w:val="Комментарий"/>
    <w:basedOn w:val="a"/>
    <w:next w:val="a"/>
    <w:link w:val="ac"/>
    <w:qFormat/>
    <w:rsid w:val="00487EF8"/>
    <w:pPr>
      <w:spacing w:after="0" w:line="240" w:lineRule="auto"/>
    </w:pPr>
    <w:rPr>
      <w:rFonts w:eastAsia="Calibri"/>
      <w:i/>
      <w:color w:val="0070C0"/>
      <w:sz w:val="20"/>
      <w:szCs w:val="20"/>
      <w:lang w:eastAsia="en-US"/>
    </w:rPr>
  </w:style>
  <w:style w:type="character" w:customStyle="1" w:styleId="ac">
    <w:name w:val="Комментарий Знак"/>
    <w:link w:val="ab"/>
    <w:rsid w:val="00487EF8"/>
    <w:rPr>
      <w:rFonts w:eastAsia="Calibri"/>
      <w:i/>
      <w:color w:val="0070C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0F3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rsid w:val="00487EF8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2E40"/>
  </w:style>
  <w:style w:type="paragraph" w:styleId="a5">
    <w:name w:val="footer"/>
    <w:basedOn w:val="a"/>
    <w:link w:val="a6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2E40"/>
  </w:style>
  <w:style w:type="paragraph" w:styleId="a7">
    <w:name w:val="Balloon Text"/>
    <w:basedOn w:val="a"/>
    <w:link w:val="a8"/>
    <w:uiPriority w:val="99"/>
    <w:semiHidden/>
    <w:unhideWhenUsed/>
    <w:rsid w:val="00882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2E4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882E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37A1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487EF8"/>
    <w:rPr>
      <w:rFonts w:ascii="Arial" w:hAnsi="Arial" w:cs="Arial"/>
      <w:b/>
      <w:bCs/>
      <w:sz w:val="26"/>
      <w:szCs w:val="26"/>
    </w:rPr>
  </w:style>
  <w:style w:type="paragraph" w:customStyle="1" w:styleId="Table-ColHead">
    <w:name w:val="Table - Col. Head"/>
    <w:basedOn w:val="a"/>
    <w:rsid w:val="00487EF8"/>
    <w:pPr>
      <w:keepNext/>
      <w:spacing w:before="60" w:after="60" w:line="240" w:lineRule="auto"/>
    </w:pPr>
    <w:rPr>
      <w:rFonts w:ascii="Arial" w:hAnsi="Arial"/>
      <w:b/>
      <w:sz w:val="18"/>
      <w:szCs w:val="20"/>
      <w:lang w:eastAsia="en-US"/>
    </w:rPr>
  </w:style>
  <w:style w:type="paragraph" w:customStyle="1" w:styleId="Table-Text">
    <w:name w:val="Table - Text"/>
    <w:basedOn w:val="a"/>
    <w:rsid w:val="00487EF8"/>
    <w:pPr>
      <w:spacing w:before="60" w:after="6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ab">
    <w:name w:val="Комментарий"/>
    <w:basedOn w:val="a"/>
    <w:next w:val="a"/>
    <w:link w:val="ac"/>
    <w:qFormat/>
    <w:rsid w:val="00487EF8"/>
    <w:pPr>
      <w:spacing w:after="0" w:line="240" w:lineRule="auto"/>
    </w:pPr>
    <w:rPr>
      <w:rFonts w:eastAsia="Calibri"/>
      <w:i/>
      <w:color w:val="0070C0"/>
      <w:sz w:val="20"/>
      <w:szCs w:val="20"/>
      <w:lang w:eastAsia="en-US"/>
    </w:rPr>
  </w:style>
  <w:style w:type="character" w:customStyle="1" w:styleId="ac">
    <w:name w:val="Комментарий Знак"/>
    <w:link w:val="ab"/>
    <w:rsid w:val="00487EF8"/>
    <w:rPr>
      <w:rFonts w:eastAsia="Calibri"/>
      <w:i/>
      <w:color w:val="0070C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&#1064;&#1072;&#1073;&#1083;&#1086;&#1085;&#1099;\CSC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034B4-FF53-4DB3-804C-4D9DE7DCC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6AE41F-C362-4B8D-B044-52320AEA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158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</dc:creator>
  <cp:lastModifiedBy>Bartendaz</cp:lastModifiedBy>
  <cp:revision>3</cp:revision>
  <dcterms:created xsi:type="dcterms:W3CDTF">2013-09-20T15:25:00Z</dcterms:created>
  <dcterms:modified xsi:type="dcterms:W3CDTF">2013-09-26T18:49:00Z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TC300080189990</vt:lpwstr>
  </property>
</Properties>
</file>