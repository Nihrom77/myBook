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43" w:rsidRPr="00487EF8" w:rsidRDefault="00077284" w:rsidP="000772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487EF8">
        <w:rPr>
          <w:rFonts w:ascii="Times New Roman" w:hAnsi="Times New Roman"/>
          <w:sz w:val="28"/>
          <w:szCs w:val="28"/>
        </w:rPr>
        <w:t xml:space="preserve">7-222 </w:t>
      </w:r>
      <w:r>
        <w:rPr>
          <w:rFonts w:ascii="Times New Roman" w:hAnsi="Times New Roman"/>
          <w:sz w:val="28"/>
          <w:szCs w:val="28"/>
          <w:lang w:val="en-US"/>
        </w:rPr>
        <w:t>PROJECT</w:t>
      </w: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35CB" w:rsidRDefault="00487EF8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Социальная сеть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MyBooks</w:t>
      </w:r>
      <w:proofErr w:type="spellEnd"/>
    </w:p>
    <w:p w:rsidR="00DB70B7" w:rsidRPr="002C7A55" w:rsidRDefault="00297D54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164742" cy="952500"/>
            <wp:effectExtent l="0" t="0" r="0" b="0"/>
            <wp:docPr id="10" name="Рисунок 10" descr="C:\Users\Roman77\Documents\myBook\myBook\documents\logo 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77\Documents\myBook\myBook\documents\logo b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7" cy="9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43" w:rsidRPr="00E60D3E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 xml:space="preserve">(тема </w:t>
      </w:r>
      <w:r w:rsidR="00DB70B7">
        <w:rPr>
          <w:rFonts w:ascii="Times New Roman" w:hAnsi="Times New Roman"/>
          <w:sz w:val="28"/>
          <w:szCs w:val="28"/>
        </w:rPr>
        <w:t>проекта</w:t>
      </w:r>
      <w:r w:rsidRPr="00E60D3E">
        <w:rPr>
          <w:rFonts w:ascii="Times New Roman" w:hAnsi="Times New Roman"/>
          <w:sz w:val="28"/>
          <w:szCs w:val="28"/>
        </w:rPr>
        <w:t>)</w:t>
      </w: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00447B" w:rsidRDefault="000C2373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Утверждено</w:t>
      </w:r>
      <w:r w:rsidR="0000447B">
        <w:rPr>
          <w:rFonts w:ascii="Times New Roman" w:hAnsi="Times New Roman"/>
          <w:noProof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noProof/>
          <w:sz w:val="28"/>
          <w:szCs w:val="28"/>
        </w:rPr>
        <w:t>Утверждено</w:t>
      </w:r>
    </w:p>
    <w:p w:rsidR="0000447B" w:rsidRDefault="0000447B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6A7A43" w:rsidRDefault="00077284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proofErr w:type="gramStart"/>
      <w:r w:rsidR="006A7A43" w:rsidRPr="00E60D3E">
        <w:rPr>
          <w:rFonts w:ascii="Times New Roman" w:hAnsi="Times New Roman"/>
          <w:sz w:val="28"/>
          <w:szCs w:val="28"/>
        </w:rPr>
        <w:t xml:space="preserve"> (</w:t>
      </w:r>
      <w:r w:rsidR="006A7A43">
        <w:rPr>
          <w:rFonts w:ascii="Times New Roman" w:hAnsi="Times New Roman"/>
          <w:sz w:val="28"/>
          <w:szCs w:val="28"/>
        </w:rPr>
        <w:t xml:space="preserve">__________ </w:t>
      </w:r>
      <w:r w:rsidR="00DB70B7">
        <w:rPr>
          <w:rFonts w:ascii="Times New Roman" w:hAnsi="Times New Roman"/>
          <w:sz w:val="28"/>
          <w:szCs w:val="28"/>
        </w:rPr>
        <w:t xml:space="preserve">  </w:t>
      </w:r>
      <w:r w:rsidR="006A7A43">
        <w:rPr>
          <w:rFonts w:ascii="Times New Roman" w:hAnsi="Times New Roman"/>
          <w:sz w:val="28"/>
          <w:szCs w:val="28"/>
        </w:rPr>
        <w:t xml:space="preserve"> </w:t>
      </w:r>
      <w:r w:rsidR="006A7A43" w:rsidRPr="00E60D3E">
        <w:rPr>
          <w:rFonts w:ascii="Times New Roman" w:hAnsi="Times New Roman"/>
          <w:sz w:val="28"/>
          <w:szCs w:val="28"/>
        </w:rPr>
        <w:t>)</w:t>
      </w:r>
      <w:r w:rsidR="0000447B">
        <w:rPr>
          <w:rFonts w:ascii="Times New Roman" w:hAnsi="Times New Roman"/>
          <w:sz w:val="28"/>
          <w:szCs w:val="28"/>
        </w:rPr>
        <w:t xml:space="preserve">                 </w:t>
      </w:r>
      <w:proofErr w:type="gramEnd"/>
      <w:r w:rsidR="006A7A43" w:rsidRPr="00E60D3E">
        <w:rPr>
          <w:rFonts w:ascii="Times New Roman" w:hAnsi="Times New Roman"/>
          <w:sz w:val="28"/>
          <w:szCs w:val="28"/>
        </w:rPr>
        <w:t>Руководитель (</w:t>
      </w:r>
      <w:r w:rsidR="006A7A43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 xml:space="preserve"> </w:t>
      </w:r>
      <w:r w:rsidR="006A7A43">
        <w:rPr>
          <w:rFonts w:ascii="Times New Roman" w:hAnsi="Times New Roman"/>
          <w:sz w:val="28"/>
          <w:szCs w:val="28"/>
        </w:rPr>
        <w:t>) __________________</w:t>
      </w:r>
      <w:r>
        <w:rPr>
          <w:rFonts w:ascii="Times New Roman" w:hAnsi="Times New Roman"/>
          <w:sz w:val="28"/>
          <w:szCs w:val="28"/>
        </w:rPr>
        <w:t>Ф.И.О</w:t>
      </w:r>
      <w:r w:rsidR="006A7A43">
        <w:rPr>
          <w:rFonts w:ascii="Times New Roman" w:hAnsi="Times New Roman"/>
          <w:sz w:val="28"/>
          <w:szCs w:val="28"/>
        </w:rPr>
        <w:t xml:space="preserve">                          __________________</w:t>
      </w:r>
      <w:r w:rsidR="0000447B">
        <w:rPr>
          <w:rFonts w:ascii="Times New Roman" w:hAnsi="Times New Roman"/>
          <w:sz w:val="28"/>
          <w:szCs w:val="28"/>
        </w:rPr>
        <w:t>Ф.И.О.</w:t>
      </w:r>
      <w:r w:rsidR="006A7A43" w:rsidRPr="00E60D3E">
        <w:rPr>
          <w:rFonts w:ascii="Times New Roman" w:hAnsi="Times New Roman"/>
          <w:sz w:val="28"/>
          <w:szCs w:val="28"/>
        </w:rPr>
        <w:t xml:space="preserve"> </w:t>
      </w:r>
    </w:p>
    <w:p w:rsidR="006A7A43" w:rsidRPr="00E60D3E" w:rsidRDefault="006A7A43" w:rsidP="006A7A43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6A7A43" w:rsidRPr="00E60D3E" w:rsidRDefault="00EC02BE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__________________20</w:t>
      </w:r>
      <w:r w:rsidR="00077284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 xml:space="preserve">г. </w:t>
      </w:r>
      <w:r w:rsidR="006A7A43"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_________________20</w:t>
      </w:r>
      <w:r w:rsidR="0000447B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00447B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A7A4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0C237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Согласовано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Руководитель</w:t>
      </w:r>
      <w:r w:rsidR="000C2373" w:rsidRPr="00E60D3E">
        <w:rPr>
          <w:rFonts w:ascii="Times New Roman" w:hAnsi="Times New Roman"/>
          <w:sz w:val="28"/>
          <w:szCs w:val="28"/>
        </w:rPr>
        <w:t>(</w:t>
      </w:r>
      <w:r w:rsidR="000C2373">
        <w:rPr>
          <w:rFonts w:ascii="Times New Roman" w:hAnsi="Times New Roman"/>
          <w:sz w:val="28"/>
          <w:szCs w:val="28"/>
        </w:rPr>
        <w:t>_____________</w:t>
      </w:r>
      <w:r w:rsidR="000C2373" w:rsidRPr="00E60D3E">
        <w:rPr>
          <w:rFonts w:ascii="Times New Roman" w:hAnsi="Times New Roman"/>
          <w:sz w:val="28"/>
          <w:szCs w:val="28"/>
        </w:rPr>
        <w:t>)</w:t>
      </w:r>
    </w:p>
    <w:p w:rsidR="00DB70B7" w:rsidRDefault="00DB70B7" w:rsidP="00DB70B7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__________________Ф.И.О</w:t>
      </w:r>
    </w:p>
    <w:p w:rsidR="00DB70B7" w:rsidRPr="00E60D3E" w:rsidRDefault="00DB70B7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___________________2013</w:t>
      </w:r>
      <w:r w:rsidRPr="00E60D3E">
        <w:rPr>
          <w:rFonts w:ascii="Times New Roman" w:hAnsi="Times New Roman"/>
          <w:sz w:val="28"/>
          <w:szCs w:val="28"/>
        </w:rPr>
        <w:t>г.</w:t>
      </w:r>
    </w:p>
    <w:p w:rsidR="006A7A43" w:rsidRPr="004F701B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87EF8" w:rsidRPr="004F701B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87EF8" w:rsidRPr="004F701B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87EF8" w:rsidRPr="004F701B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87EF8" w:rsidRPr="004F701B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87EF8" w:rsidRPr="004F701B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4F701B">
        <w:rPr>
          <w:rFonts w:ascii="Arial" w:hAnsi="Arial" w:cs="Arial"/>
          <w:color w:val="000000"/>
          <w:sz w:val="23"/>
          <w:szCs w:val="23"/>
        </w:rPr>
        <w:lastRenderedPageBreak/>
        <w:t>Use_case</w:t>
      </w:r>
      <w:proofErr w:type="spellEnd"/>
      <w:r w:rsidRPr="004F701B">
        <w:rPr>
          <w:rFonts w:ascii="Arial" w:hAnsi="Arial" w:cs="Arial"/>
          <w:color w:val="000000"/>
          <w:sz w:val="23"/>
          <w:szCs w:val="23"/>
        </w:rPr>
        <w:t xml:space="preserve"> диаграммы основных пяти функция проекта </w:t>
      </w:r>
      <w:proofErr w:type="spellStart"/>
      <w:r w:rsidRPr="004F701B">
        <w:rPr>
          <w:rFonts w:ascii="Arial" w:hAnsi="Arial" w:cs="Arial"/>
          <w:color w:val="000000"/>
          <w:sz w:val="23"/>
          <w:szCs w:val="23"/>
        </w:rPr>
        <w:t>MyBook</w:t>
      </w:r>
      <w:proofErr w:type="spellEnd"/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229"/>
        <w:gridCol w:w="5269"/>
        <w:gridCol w:w="1318"/>
      </w:tblGrid>
      <w:tr w:rsidR="004F701B" w:rsidRPr="004F701B" w:rsidTr="004F70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Изменения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Дата</w:t>
            </w:r>
          </w:p>
        </w:tc>
      </w:tr>
      <w:tr w:rsidR="004F701B" w:rsidRPr="004F701B" w:rsidTr="004F70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Красненков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добавил диаграмму “Чтение книги”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09.10.13</w:t>
            </w:r>
          </w:p>
        </w:tc>
      </w:tr>
      <w:tr w:rsidR="004F701B" w:rsidRPr="004F701B" w:rsidTr="004F70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Мальцина</w:t>
            </w:r>
            <w:proofErr w:type="spellEnd"/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 xml:space="preserve"> 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добавила диаграмму “Поиск книги”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11.10.13</w:t>
            </w:r>
          </w:p>
        </w:tc>
      </w:tr>
      <w:tr w:rsidR="004F701B" w:rsidRPr="004F701B" w:rsidTr="004F70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Красненков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добавил диаграмму “Рецензии”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11.10.13</w:t>
            </w:r>
          </w:p>
        </w:tc>
      </w:tr>
      <w:tr w:rsidR="004F701B" w:rsidRPr="004F701B" w:rsidTr="004F70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Коростелева 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добавила диаграмму “Личный кабинет”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1B" w:rsidRPr="004F701B" w:rsidRDefault="004F701B" w:rsidP="004F701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4F701B">
              <w:rPr>
                <w:rFonts w:ascii="Arial" w:hAnsi="Arial" w:cs="Arial"/>
                <w:color w:val="000000"/>
                <w:sz w:val="23"/>
                <w:szCs w:val="23"/>
              </w:rPr>
              <w:t>11.10.13</w:t>
            </w:r>
          </w:p>
        </w:tc>
      </w:tr>
    </w:tbl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t>1. Личный кабинет   </w:t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t>2. Поиск книг</w:t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t>3. Чтение книг</w:t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t>4. написание и чтение рецензий</w:t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t>5. Совместное написание книг</w:t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t>1. Личный кабинет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067766" cy="4876800"/>
            <wp:effectExtent l="0" t="0" r="9525" b="0"/>
            <wp:docPr id="13" name="Рисунок 13" descr="https://lh3.googleusercontent.com/YwHk8x4CjZaucBTPqxLL4dyAOMKFTMdpm3XOkRzIWtX5mpd8GPM-_AEMaI7bUK_bQejurRjt_SK1dGXAP0oNitMY16Vh6g_xafeZm6zhXLPqTxucao5o401S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wHk8x4CjZaucBTPqxLL4dyAOMKFTMdpm3XOkRzIWtX5mpd8GPM-_AEMaI7bUK_bQejurRjt_SK1dGXAP0oNitMY16Vh6g_xafeZm6zhXLPqTxucao5o401S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66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lastRenderedPageBreak/>
        <w:t>2.Поиск книг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057300" cy="4248150"/>
            <wp:effectExtent l="0" t="0" r="635" b="0"/>
            <wp:docPr id="12" name="Рисунок 12" descr="https://lh6.googleusercontent.com/FyBvbjALLHh71DNkuKu2Iqhb0jxjFieXOMv7Pt6rsPo5rMLtDdi_qm0EZ9JZ3SF5faoyTiQBBsZn_6uCOJ8EYFdysc1N9kniuIgaVJIfgaxGrkabcpMEDi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yBvbjALLHh71DNkuKu2Iqhb0jxjFieXOMv7Pt6rsPo5rMLtDdi_qm0EZ9JZ3SF5faoyTiQBBsZn_6uCOJ8EYFdysc1N9kniuIgaVJIfgaxGrkabcpMEDiO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69" cy="425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1B" w:rsidRPr="004F701B" w:rsidRDefault="004F701B" w:rsidP="004F701B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Times New Roman" w:hAnsi="Times New Roman"/>
          <w:sz w:val="24"/>
          <w:szCs w:val="24"/>
        </w:rPr>
        <w:br/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lastRenderedPageBreak/>
        <w:t>3. Чтение Книг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064835" cy="3905250"/>
            <wp:effectExtent l="0" t="0" r="0" b="0"/>
            <wp:docPr id="11" name="Рисунок 11" descr="https://lh5.googleusercontent.com/WqaILywjwk5-RY6WLd5BMYm3h_XnaQfALIJ7A7jmk7JVeMkcG72gr4GYTtB4AllSZtw-N77I-YCN43sPSVwKqH-g8EIWXR_mbaGC0giga7kpIP7U61ief2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qaILywjwk5-RY6WLd5BMYm3h_XnaQfALIJ7A7jmk7JVeMkcG72gr4GYTtB4AllSZtw-N77I-YCN43sPSVwKqH-g8EIWXR_mbaGC0giga7kpIP7U61ief2U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3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t>4. Чтение и написание рецензий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072011" cy="3962400"/>
            <wp:effectExtent l="0" t="0" r="5080" b="0"/>
            <wp:docPr id="9" name="Рисунок 9" descr="https://lh6.googleusercontent.com/H43ADxZV65Ir17jq-QLktIY3Tyvrzhqc2UZFN5TIbp9uvFiSK6z7FDw0oMd-g18Ps61eKeM_LacWsQvBPTuuYDpv5I4NlUdjNW8_TxZaChebPcBNnKoQDNMx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H43ADxZV65Ir17jq-QLktIY3Tyvrzhqc2UZFN5TIbp9uvFiSK6z7FDw0oMd-g18Ps61eKeM_LacWsQvBPTuuYDpv5I4NlUdjNW8_TxZaChebPcBNnKoQDNMxC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11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1B" w:rsidRPr="004F701B" w:rsidRDefault="004F701B" w:rsidP="004F70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701B">
        <w:rPr>
          <w:rFonts w:ascii="Arial" w:hAnsi="Arial" w:cs="Arial"/>
          <w:color w:val="000000"/>
          <w:sz w:val="23"/>
          <w:szCs w:val="23"/>
        </w:rPr>
        <w:lastRenderedPageBreak/>
        <w:t>5. Совместное написание книг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274329" cy="3181350"/>
            <wp:effectExtent l="0" t="0" r="0" b="0"/>
            <wp:docPr id="8" name="Рисунок 8" descr="https://lh5.googleusercontent.com/jFEytWmy_lL1alvQ5X4ApZ38G347e7oi16c3y3jGei9rWEMxVhA0xbee3KPtvxRkZLiATFs-4QuJY9q3LqWS_gHqm1xklUjsrEcYmxxdw0VrmiJRPCcR-Qgx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jFEytWmy_lL1alvQ5X4ApZ38G347e7oi16c3y3jGei9rWEMxVhA0xbee3KPtvxRkZLiATFs-4QuJY9q3LqWS_gHqm1xklUjsrEcYmxxdw0VrmiJRPCcR-Qgx6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29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1B" w:rsidRPr="004F701B" w:rsidRDefault="004F701B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4F701B" w:rsidRPr="004F701B" w:rsidSect="001D00A3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51" w:right="424" w:bottom="1843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154" w:rsidRDefault="00045154" w:rsidP="00882E40">
      <w:pPr>
        <w:pStyle w:val="a5"/>
      </w:pPr>
      <w:r>
        <w:separator/>
      </w:r>
    </w:p>
  </w:endnote>
  <w:endnote w:type="continuationSeparator" w:id="0">
    <w:p w:rsidR="00045154" w:rsidRDefault="00045154" w:rsidP="00882E4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Default="009D17F5">
    <w:pPr>
      <w:pStyle w:val="a5"/>
      <w:jc w:val="right"/>
    </w:pPr>
  </w:p>
  <w:tbl>
    <w:tblPr>
      <w:tblW w:w="10490" w:type="dxa"/>
      <w:tblInd w:w="-459" w:type="dxa"/>
      <w:tblBorders>
        <w:top w:val="single" w:sz="6" w:space="0" w:color="000000"/>
        <w:left w:val="single" w:sz="8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99"/>
      <w:gridCol w:w="583"/>
      <w:gridCol w:w="1327"/>
      <w:gridCol w:w="869"/>
      <w:gridCol w:w="673"/>
      <w:gridCol w:w="6072"/>
      <w:gridCol w:w="567"/>
    </w:tblGrid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</w:pPr>
        </w:p>
      </w:tc>
      <w:tc>
        <w:tcPr>
          <w:tcW w:w="567" w:type="dxa"/>
        </w:tcPr>
        <w:p w:rsidR="009D17F5" w:rsidRPr="009D17F5" w:rsidRDefault="009D17F5" w:rsidP="009D17F5">
          <w:pPr>
            <w:pStyle w:val="a5"/>
            <w:ind w:left="-57" w:right="-57"/>
          </w:pPr>
          <w:r w:rsidRPr="009D17F5">
            <w:t>Лист</w:t>
          </w:r>
        </w:p>
      </w:tc>
    </w:tr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/>
        </w:tcPr>
        <w:p w:rsidR="009D17F5" w:rsidRPr="009D17F5" w:rsidRDefault="009D17F5" w:rsidP="0030470F">
          <w:pPr>
            <w:pStyle w:val="a5"/>
          </w:pPr>
        </w:p>
      </w:tc>
      <w:tc>
        <w:tcPr>
          <w:tcW w:w="567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  <w:rPr>
              <w:rFonts w:ascii="Times New Roman" w:hAnsi="Times New Roman"/>
              <w:sz w:val="32"/>
              <w:szCs w:val="32"/>
            </w:rPr>
          </w:pPr>
          <w:r w:rsidRPr="009D17F5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9D17F5">
            <w:rPr>
              <w:rFonts w:ascii="Times New Roman" w:hAnsi="Times New Roman"/>
              <w:sz w:val="32"/>
              <w:szCs w:val="32"/>
            </w:rPr>
            <w:instrText xml:space="preserve"> PAGE   \* MERGEFORMAT </w:instrTex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separate"/>
          </w:r>
          <w:r w:rsidR="004F701B">
            <w:rPr>
              <w:rFonts w:ascii="Times New Roman" w:hAnsi="Times New Roman"/>
              <w:noProof/>
              <w:sz w:val="32"/>
              <w:szCs w:val="32"/>
            </w:rPr>
            <w:t>5</w: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end"/>
          </w:r>
        </w:p>
      </w:tc>
    </w:tr>
    <w:tr w:rsidR="00737A12" w:rsidRPr="009D17F5" w:rsidTr="009D17F5">
      <w:trPr>
        <w:trHeight w:val="294"/>
      </w:trPr>
      <w:tc>
        <w:tcPr>
          <w:tcW w:w="399" w:type="dxa"/>
          <w:vAlign w:val="bottom"/>
        </w:tcPr>
        <w:p w:rsidR="009D17F5" w:rsidRPr="009D17F5" w:rsidRDefault="009D17F5" w:rsidP="009D17F5">
          <w:pPr>
            <w:pStyle w:val="a5"/>
            <w:spacing w:line="160" w:lineRule="exact"/>
            <w:ind w:left="-56" w:right="-170" w:hanging="108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Изм.</w:t>
          </w:r>
        </w:p>
      </w:tc>
      <w:tc>
        <w:tcPr>
          <w:tcW w:w="58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Лист</w:t>
          </w:r>
        </w:p>
      </w:tc>
      <w:tc>
        <w:tcPr>
          <w:tcW w:w="1327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№ докум.</w:t>
          </w:r>
        </w:p>
      </w:tc>
      <w:tc>
        <w:tcPr>
          <w:tcW w:w="869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Подп.</w:t>
          </w:r>
        </w:p>
      </w:tc>
      <w:tc>
        <w:tcPr>
          <w:tcW w:w="67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Дата</w:t>
          </w:r>
        </w:p>
      </w:tc>
      <w:tc>
        <w:tcPr>
          <w:tcW w:w="6072" w:type="dxa"/>
          <w:vMerge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:rsidR="009D17F5" w:rsidRPr="009D17F5" w:rsidRDefault="009D17F5" w:rsidP="009D17F5">
          <w:pPr>
            <w:pStyle w:val="a5"/>
            <w:ind w:left="-57" w:right="-57"/>
            <w:jc w:val="center"/>
            <w:rPr>
              <w:rFonts w:ascii="Arial" w:hAnsi="Arial" w:cs="Arial"/>
              <w:i/>
              <w:sz w:val="16"/>
            </w:rPr>
          </w:pPr>
        </w:p>
      </w:tc>
    </w:tr>
  </w:tbl>
  <w:p w:rsidR="00882E40" w:rsidRDefault="00882E40" w:rsidP="00882E4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Pr="001D00A3" w:rsidRDefault="00DB70B7" w:rsidP="009D17F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2013 г</w:t>
    </w:r>
    <w:r w:rsidR="009D17F5">
      <w:rPr>
        <w:rFonts w:ascii="Times New Roman" w:hAnsi="Times New Roman"/>
        <w:sz w:val="28"/>
        <w:szCs w:val="28"/>
      </w:rPr>
      <w:t>.</w:t>
    </w:r>
  </w:p>
  <w:p w:rsidR="009D17F5" w:rsidRDefault="009D17F5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</w:p>
  <w:p w:rsidR="009D17F5" w:rsidRDefault="00DB70B7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EB112A7" wp14:editId="7A257871">
              <wp:simplePos x="0" y="0"/>
              <wp:positionH relativeFrom="column">
                <wp:posOffset>-372110</wp:posOffset>
              </wp:positionH>
              <wp:positionV relativeFrom="paragraph">
                <wp:posOffset>31750</wp:posOffset>
              </wp:positionV>
              <wp:extent cx="6675755" cy="635"/>
              <wp:effectExtent l="12700" t="13335" r="7620" b="508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29.3pt;margin-top:2.5pt;width:525.6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+Y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154" w:rsidRDefault="00045154" w:rsidP="00882E40">
      <w:pPr>
        <w:pStyle w:val="a5"/>
      </w:pPr>
      <w:r>
        <w:separator/>
      </w:r>
    </w:p>
  </w:footnote>
  <w:footnote w:type="continuationSeparator" w:id="0">
    <w:p w:rsidR="00045154" w:rsidRDefault="00045154" w:rsidP="00882E4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E40" w:rsidRDefault="00DB70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1EAA2E9" wp14:editId="21786C49">
              <wp:simplePos x="0" y="0"/>
              <wp:positionH relativeFrom="column">
                <wp:posOffset>-367030</wp:posOffset>
              </wp:positionH>
              <wp:positionV relativeFrom="paragraph">
                <wp:posOffset>-285750</wp:posOffset>
              </wp:positionV>
              <wp:extent cx="635" cy="10359390"/>
              <wp:effectExtent l="8255" t="11430" r="10160" b="1143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8.9pt;margin-top:-22.5pt;width:.05pt;height:815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LH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3DEE35F" wp14:editId="38C57C7E">
              <wp:simplePos x="0" y="0"/>
              <wp:positionH relativeFrom="column">
                <wp:posOffset>-365760</wp:posOffset>
              </wp:positionH>
              <wp:positionV relativeFrom="paragraph">
                <wp:posOffset>-285750</wp:posOffset>
              </wp:positionV>
              <wp:extent cx="6664325" cy="0"/>
              <wp:effectExtent l="9525" t="11430" r="12700" b="762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28.8pt;margin-top:-22.5pt;width:524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45C478" wp14:editId="0E8EE924">
              <wp:simplePos x="0" y="0"/>
              <wp:positionH relativeFrom="column">
                <wp:posOffset>6298565</wp:posOffset>
              </wp:positionH>
              <wp:positionV relativeFrom="paragraph">
                <wp:posOffset>-285750</wp:posOffset>
              </wp:positionV>
              <wp:extent cx="0" cy="10359390"/>
              <wp:effectExtent l="6350" t="11430" r="12700" b="1143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495.95pt;margin-top:-22.5pt;width:0;height:8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0A3" w:rsidRDefault="00DB70B7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B92D0BD" wp14:editId="6A5EA126">
              <wp:simplePos x="0" y="0"/>
              <wp:positionH relativeFrom="column">
                <wp:posOffset>-372110</wp:posOffset>
              </wp:positionH>
              <wp:positionV relativeFrom="paragraph">
                <wp:posOffset>-258445</wp:posOffset>
              </wp:positionV>
              <wp:extent cx="6675755" cy="635"/>
              <wp:effectExtent l="12700" t="10160" r="7620" b="825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9.3pt;margin-top:-20.35pt;width:525.6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591B60" wp14:editId="347C1348">
              <wp:simplePos x="0" y="0"/>
              <wp:positionH relativeFrom="column">
                <wp:posOffset>6303645</wp:posOffset>
              </wp:positionH>
              <wp:positionV relativeFrom="paragraph">
                <wp:posOffset>-258445</wp:posOffset>
              </wp:positionV>
              <wp:extent cx="0" cy="10328275"/>
              <wp:effectExtent l="11430" t="10160" r="7620" b="571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496.35pt;margin-top:-20.35pt;width:0;height:813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C9018" wp14:editId="7230A183">
              <wp:simplePos x="0" y="0"/>
              <wp:positionH relativeFrom="column">
                <wp:posOffset>-372110</wp:posOffset>
              </wp:positionH>
              <wp:positionV relativeFrom="paragraph">
                <wp:posOffset>-259080</wp:posOffset>
              </wp:positionV>
              <wp:extent cx="0" cy="10328275"/>
              <wp:effectExtent l="12700" t="9525" r="6350" b="63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-29.3pt;margin-top:-20.4pt;width:0;height:813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5554A"/>
    <w:multiLevelType w:val="multilevel"/>
    <w:tmpl w:val="79984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082B11"/>
    <w:multiLevelType w:val="hybridMultilevel"/>
    <w:tmpl w:val="E0A80A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21B3D29"/>
    <w:multiLevelType w:val="hybridMultilevel"/>
    <w:tmpl w:val="59C4486E"/>
    <w:lvl w:ilvl="0" w:tplc="F98E6E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FC"/>
    <w:rsid w:val="0000447B"/>
    <w:rsid w:val="00045154"/>
    <w:rsid w:val="000517B9"/>
    <w:rsid w:val="00077284"/>
    <w:rsid w:val="000C2373"/>
    <w:rsid w:val="00197FA1"/>
    <w:rsid w:val="001D00A3"/>
    <w:rsid w:val="002170F3"/>
    <w:rsid w:val="00297D54"/>
    <w:rsid w:val="002C7A55"/>
    <w:rsid w:val="0030470F"/>
    <w:rsid w:val="00350D78"/>
    <w:rsid w:val="003A29E6"/>
    <w:rsid w:val="00487EF8"/>
    <w:rsid w:val="004F701B"/>
    <w:rsid w:val="005C120C"/>
    <w:rsid w:val="0061340F"/>
    <w:rsid w:val="006135CB"/>
    <w:rsid w:val="006A7A43"/>
    <w:rsid w:val="0071610B"/>
    <w:rsid w:val="00737A12"/>
    <w:rsid w:val="0077063A"/>
    <w:rsid w:val="00882E40"/>
    <w:rsid w:val="008A4432"/>
    <w:rsid w:val="008A7CFD"/>
    <w:rsid w:val="009664B0"/>
    <w:rsid w:val="009A0F75"/>
    <w:rsid w:val="009D17F5"/>
    <w:rsid w:val="00A814FE"/>
    <w:rsid w:val="00A97762"/>
    <w:rsid w:val="00B737FC"/>
    <w:rsid w:val="00C50929"/>
    <w:rsid w:val="00C556AF"/>
    <w:rsid w:val="00CC1034"/>
    <w:rsid w:val="00D17F1D"/>
    <w:rsid w:val="00DB70B7"/>
    <w:rsid w:val="00DC543B"/>
    <w:rsid w:val="00EC02BE"/>
    <w:rsid w:val="00F43DC5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  <w:style w:type="paragraph" w:styleId="ad">
    <w:name w:val="Normal (Web)"/>
    <w:basedOn w:val="a"/>
    <w:uiPriority w:val="99"/>
    <w:unhideWhenUsed/>
    <w:rsid w:val="004F70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  <w:style w:type="paragraph" w:styleId="ad">
    <w:name w:val="Normal (Web)"/>
    <w:basedOn w:val="a"/>
    <w:uiPriority w:val="99"/>
    <w:unhideWhenUsed/>
    <w:rsid w:val="004F70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&#1064;&#1072;&#1073;&#1083;&#1086;&#1085;&#1099;\CS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034B4-FF53-4DB3-804C-4D9DE7DCC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05461-EDBC-4BAF-93FE-67F5FAA3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0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Roman77</cp:lastModifiedBy>
  <cp:revision>2</cp:revision>
  <cp:lastPrinted>2013-10-12T11:35:00Z</cp:lastPrinted>
  <dcterms:created xsi:type="dcterms:W3CDTF">2013-10-12T11:37:00Z</dcterms:created>
  <dcterms:modified xsi:type="dcterms:W3CDTF">2013-10-12T11:37:00Z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TC300080189990</vt:lpwstr>
  </property>
</Properties>
</file>